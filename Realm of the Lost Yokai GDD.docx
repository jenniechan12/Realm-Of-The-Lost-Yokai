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88415555"/>
        <w:docPartObj>
          <w:docPartGallery w:val="Cover Pages"/>
          <w:docPartUnique/>
        </w:docPartObj>
      </w:sdtPr>
      <w:sdtEndPr/>
      <w:sdtContent>
        <w:p w:rsidR="0095656B" w:rsidRDefault="005B16DD">
          <w:pPr>
            <w:pStyle w:val="Logo"/>
          </w:pPr>
          <w:sdt>
            <w:sdtPr>
              <w:rPr>
                <w:noProof/>
                <w:lang w:eastAsia="en-US"/>
              </w:rPr>
              <w:alias w:val="Click icon at right to replace logo"/>
              <w:tag w:val="Click icon at right to replace logo"/>
              <w:id w:val="-2090688503"/>
              <w:picture/>
            </w:sdtPr>
            <w:sdtEndPr/>
            <w:sdtContent>
              <w:r w:rsidR="007503D2">
                <w:rPr>
                  <w:noProof/>
                  <w:lang w:eastAsia="en-US"/>
                </w:rPr>
                <w:drawing>
                  <wp:inline distT="0" distB="0" distL="0" distR="0">
                    <wp:extent cx="1629415" cy="466725"/>
                    <wp:effectExtent l="0" t="0" r="8890" b="0"/>
                    <wp:docPr id="47" name="Picture 47" descr="C:\Users\Jenny\AppData\Local\Microsoft\Windows\INetCacheContent.Word\leapdoctor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y\AppData\Local\Microsoft\Windows\INetCacheContent.Word\leapdoctor 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2179" cy="467517"/>
                            </a:xfrm>
                            <a:prstGeom prst="rect">
                              <a:avLst/>
                            </a:prstGeom>
                            <a:noFill/>
                            <a:ln>
                              <a:noFill/>
                            </a:ln>
                          </pic:spPr>
                        </pic:pic>
                      </a:graphicData>
                    </a:graphic>
                  </wp:inline>
                </w:drawing>
              </w:r>
            </w:sdtContent>
          </w:sdt>
          <w:r w:rsidR="007503D2">
            <w:rPr>
              <w:noProof/>
              <w:lang w:eastAsia="en-US"/>
            </w:rPr>
            <mc:AlternateContent>
              <mc:Choice Requires="wps">
                <w:drawing>
                  <wp:anchor distT="0" distB="0" distL="114300" distR="114300" simplePos="0" relativeHeight="251660288" behindDoc="0" locked="0" layoutInCell="1" allowOverlap="1" wp14:anchorId="11B4EFC5" wp14:editId="655F03CC">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1A6A12">
                                  <w:sdt>
                                    <w:sdtPr>
                                      <w:alias w:val="Address"/>
                                      <w:tag w:val=""/>
                                      <w:id w:val="-640814801"/>
                                      <w:placeholder>
                                        <w:docPart w:val="8364596D6FC144C5B2BC93C272F48F6F"/>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rsidR="001A6A12" w:rsidRDefault="001A6A12" w:rsidP="007503D2">
                                          <w:pPr>
                                            <w:pStyle w:val="ContactInfo"/>
                                          </w:pPr>
                                          <w:r>
                                            <w:t xml:space="preserve">Video Game </w:t>
                                          </w:r>
                                          <w:r>
                                            <w:br/>
                                            <w:t xml:space="preserve">Team: </w:t>
                                          </w:r>
                                        </w:p>
                                      </w:tc>
                                    </w:sdtContent>
                                  </w:sdt>
                                  <w:tc>
                                    <w:tcPr>
                                      <w:tcW w:w="252" w:type="pct"/>
                                    </w:tcPr>
                                    <w:p w:rsidR="001A6A12" w:rsidRDefault="001A6A12">
                                      <w:pPr>
                                        <w:pStyle w:val="ContactInfo"/>
                                      </w:pPr>
                                    </w:p>
                                  </w:tc>
                                  <w:tc>
                                    <w:tcPr>
                                      <w:tcW w:w="1501" w:type="pct"/>
                                    </w:tcPr>
                                    <w:p w:rsidR="001A6A12" w:rsidRDefault="001A6A12">
                                      <w:pPr>
                                        <w:pStyle w:val="ContactInfo"/>
                                        <w:jc w:val="center"/>
                                      </w:pPr>
                                      <w:r>
                                        <w:t>Project Leader/ Game Dev.</w:t>
                                      </w:r>
                                    </w:p>
                                    <w:p w:rsidR="001A6A12" w:rsidRDefault="001A6A12" w:rsidP="007503D2">
                                      <w:pPr>
                                        <w:pStyle w:val="ContactInfo"/>
                                        <w:jc w:val="center"/>
                                      </w:pPr>
                                      <w:r>
                                        <w:t>Jenny Nguyen</w:t>
                                      </w:r>
                                    </w:p>
                                  </w:tc>
                                  <w:tc>
                                    <w:tcPr>
                                      <w:tcW w:w="252" w:type="pct"/>
                                    </w:tcPr>
                                    <w:p w:rsidR="001A6A12" w:rsidRDefault="001A6A12">
                                      <w:pPr>
                                        <w:pStyle w:val="ContactInfo"/>
                                      </w:pPr>
                                    </w:p>
                                  </w:tc>
                                  <w:tc>
                                    <w:tcPr>
                                      <w:tcW w:w="1500" w:type="pct"/>
                                    </w:tcPr>
                                    <w:sdt>
                                      <w:sdtPr>
                                        <w:alias w:val="Email"/>
                                        <w:tag w:val=""/>
                                        <w:id w:val="-1029019786"/>
                                        <w:placeholder>
                                          <w:docPart w:val="B2ABAADFC4744BD1AAD7A5958B0CD76F"/>
                                        </w:placeholder>
                                        <w:dataBinding w:prefixMappings="xmlns:ns0='http://schemas.microsoft.com/office/2006/coverPageProps' " w:xpath="/ns0:CoverPageProperties[1]/ns0:CompanyEmail[1]" w:storeItemID="{55AF091B-3C7A-41E3-B477-F2FDAA23CFDA}"/>
                                        <w15:appearance w15:val="hidden"/>
                                        <w:text/>
                                      </w:sdtPr>
                                      <w:sdtEndPr/>
                                      <w:sdtContent>
                                        <w:p w:rsidR="001A6A12" w:rsidRDefault="001A6A12">
                                          <w:pPr>
                                            <w:pStyle w:val="ContactInfo"/>
                                            <w:jc w:val="right"/>
                                          </w:pPr>
                                          <w:r>
                                            <w:t>Game Art Designer</w:t>
                                          </w:r>
                                        </w:p>
                                      </w:sdtContent>
                                    </w:sdt>
                                    <w:p w:rsidR="001A6A12" w:rsidRDefault="005B16DD" w:rsidP="007503D2">
                                      <w:pPr>
                                        <w:pStyle w:val="ContactInfo"/>
                                        <w:jc w:val="right"/>
                                      </w:pPr>
                                      <w:sdt>
                                        <w:sdtPr>
                                          <w:alias w:val="Web address"/>
                                          <w:tag w:val=""/>
                                          <w:id w:val="2128656978"/>
                                          <w:placeholder>
                                            <w:docPart w:val="B845192693874756A6E4E75675B3A000"/>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1A6A12">
                                            <w:t xml:space="preserve">Ricky </w:t>
                                          </w:r>
                                          <w:proofErr w:type="spellStart"/>
                                          <w:r w:rsidR="001A6A12">
                                            <w:t>Strawter</w:t>
                                          </w:r>
                                          <w:proofErr w:type="spellEnd"/>
                                        </w:sdtContent>
                                      </w:sdt>
                                    </w:p>
                                  </w:tc>
                                </w:tr>
                              </w:tbl>
                              <w:p w:rsidR="001A6A12" w:rsidRDefault="001A6A12">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1B4EFC5"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" fillcolor="#f24f4f [3204]"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1A6A12">
                            <w:sdt>
                              <w:sdtPr>
                                <w:alias w:val="Address"/>
                                <w:tag w:val=""/>
                                <w:id w:val="-640814801"/>
                                <w:placeholder>
                                  <w:docPart w:val="8364596D6FC144C5B2BC93C272F48F6F"/>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rsidR="001A6A12" w:rsidRDefault="001A6A12" w:rsidP="007503D2">
                                    <w:pPr>
                                      <w:pStyle w:val="ContactInfo"/>
                                    </w:pPr>
                                    <w:r>
                                      <w:t xml:space="preserve">Video Game </w:t>
                                    </w:r>
                                    <w:r>
                                      <w:br/>
                                      <w:t xml:space="preserve">Team: </w:t>
                                    </w:r>
                                  </w:p>
                                </w:tc>
                              </w:sdtContent>
                            </w:sdt>
                            <w:tc>
                              <w:tcPr>
                                <w:tcW w:w="252" w:type="pct"/>
                              </w:tcPr>
                              <w:p w:rsidR="001A6A12" w:rsidRDefault="001A6A12">
                                <w:pPr>
                                  <w:pStyle w:val="ContactInfo"/>
                                </w:pPr>
                              </w:p>
                            </w:tc>
                            <w:tc>
                              <w:tcPr>
                                <w:tcW w:w="1501" w:type="pct"/>
                              </w:tcPr>
                              <w:p w:rsidR="001A6A12" w:rsidRDefault="001A6A12">
                                <w:pPr>
                                  <w:pStyle w:val="ContactInfo"/>
                                  <w:jc w:val="center"/>
                                </w:pPr>
                                <w:r>
                                  <w:t>Project Leader/ Game Dev.</w:t>
                                </w:r>
                              </w:p>
                              <w:p w:rsidR="001A6A12" w:rsidRDefault="001A6A12" w:rsidP="007503D2">
                                <w:pPr>
                                  <w:pStyle w:val="ContactInfo"/>
                                  <w:jc w:val="center"/>
                                </w:pPr>
                                <w:r>
                                  <w:t>Jenny Nguyen</w:t>
                                </w:r>
                              </w:p>
                            </w:tc>
                            <w:tc>
                              <w:tcPr>
                                <w:tcW w:w="252" w:type="pct"/>
                              </w:tcPr>
                              <w:p w:rsidR="001A6A12" w:rsidRDefault="001A6A12">
                                <w:pPr>
                                  <w:pStyle w:val="ContactInfo"/>
                                </w:pPr>
                              </w:p>
                            </w:tc>
                            <w:tc>
                              <w:tcPr>
                                <w:tcW w:w="1500" w:type="pct"/>
                              </w:tcPr>
                              <w:sdt>
                                <w:sdtPr>
                                  <w:alias w:val="Email"/>
                                  <w:tag w:val=""/>
                                  <w:id w:val="-1029019786"/>
                                  <w:placeholder>
                                    <w:docPart w:val="B2ABAADFC4744BD1AAD7A5958B0CD76F"/>
                                  </w:placeholder>
                                  <w:dataBinding w:prefixMappings="xmlns:ns0='http://schemas.microsoft.com/office/2006/coverPageProps' " w:xpath="/ns0:CoverPageProperties[1]/ns0:CompanyEmail[1]" w:storeItemID="{55AF091B-3C7A-41E3-B477-F2FDAA23CFDA}"/>
                                  <w15:appearance w15:val="hidden"/>
                                  <w:text/>
                                </w:sdtPr>
                                <w:sdtEndPr/>
                                <w:sdtContent>
                                  <w:p w:rsidR="001A6A12" w:rsidRDefault="001A6A12">
                                    <w:pPr>
                                      <w:pStyle w:val="ContactInfo"/>
                                      <w:jc w:val="right"/>
                                    </w:pPr>
                                    <w:r>
                                      <w:t>Game Art Designer</w:t>
                                    </w:r>
                                  </w:p>
                                </w:sdtContent>
                              </w:sdt>
                              <w:p w:rsidR="001A6A12" w:rsidRDefault="005B16DD" w:rsidP="007503D2">
                                <w:pPr>
                                  <w:pStyle w:val="ContactInfo"/>
                                  <w:jc w:val="right"/>
                                </w:pPr>
                                <w:sdt>
                                  <w:sdtPr>
                                    <w:alias w:val="Web address"/>
                                    <w:tag w:val=""/>
                                    <w:id w:val="2128656978"/>
                                    <w:placeholder>
                                      <w:docPart w:val="B845192693874756A6E4E75675B3A000"/>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1A6A12">
                                      <w:t xml:space="preserve">Ricky </w:t>
                                    </w:r>
                                    <w:proofErr w:type="spellStart"/>
                                    <w:r w:rsidR="001A6A12">
                                      <w:t>Strawter</w:t>
                                    </w:r>
                                    <w:proofErr w:type="spellEnd"/>
                                  </w:sdtContent>
                                </w:sdt>
                              </w:p>
                            </w:tc>
                          </w:tr>
                        </w:tbl>
                        <w:p w:rsidR="001A6A12" w:rsidRDefault="001A6A12">
                          <w:pPr>
                            <w:pStyle w:val="TableSpace"/>
                          </w:pPr>
                        </w:p>
                      </w:txbxContent>
                    </v:textbox>
                    <w10:wrap type="topAndBottom" anchorx="margin" anchory="margin"/>
                  </v:shape>
                </w:pict>
              </mc:Fallback>
            </mc:AlternateContent>
          </w:r>
          <w:r w:rsidR="007503D2">
            <w:rPr>
              <w:noProof/>
              <w:lang w:eastAsia="en-US"/>
            </w:rPr>
            <mc:AlternateContent>
              <mc:Choice Requires="wps">
                <w:drawing>
                  <wp:anchor distT="0" distB="0" distL="114300" distR="114300" simplePos="0" relativeHeight="251659264" behindDoc="0" locked="0" layoutInCell="1" allowOverlap="1" wp14:anchorId="0921A1E6" wp14:editId="6A4CA089">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6A12" w:rsidRDefault="001A6A12">
                                <w:pPr>
                                  <w:pStyle w:val="Title"/>
                                </w:pPr>
                                <w:r>
                                  <w:rPr>
                                    <w:noProof/>
                                    <w:lang w:eastAsia="en-US"/>
                                  </w:rPr>
                                  <w:drawing>
                                    <wp:inline distT="0" distB="0" distL="0" distR="0">
                                      <wp:extent cx="5030470" cy="2026524"/>
                                      <wp:effectExtent l="0" t="0" r="0" b="0"/>
                                      <wp:docPr id="49" name="Picture 49" descr="C:\Users\Jenny\AppData\Local\Microsoft\Windows\INetCacheContent.Word\Title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nny\AppData\Local\Microsoft\Windows\INetCacheContent.Word\TitleFo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0470" cy="2026524"/>
                                              </a:xfrm>
                                              <a:prstGeom prst="rect">
                                                <a:avLst/>
                                              </a:prstGeom>
                                              <a:noFill/>
                                              <a:ln>
                                                <a:noFill/>
                                              </a:ln>
                                            </pic:spPr>
                                          </pic:pic>
                                        </a:graphicData>
                                      </a:graphic>
                                    </wp:inline>
                                  </w:drawing>
                                </w:r>
                              </w:p>
                              <w:p w:rsidR="001A6A12" w:rsidRDefault="005B16DD">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1A6A12">
                                      <w:t>Game Design Document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w14:anchorId="0921A1E6" id="Text Box 2" o:spid="_x0000_s1027"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1/LmAIAAJI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" filled="f" stroked="f" strokeweight=".5pt">
                    <v:textbox style="mso-fit-shape-to-text:t" inset="0,0,0,0">
                      <w:txbxContent>
                        <w:p w:rsidR="001A6A12" w:rsidRDefault="001A6A12">
                          <w:pPr>
                            <w:pStyle w:val="Title"/>
                          </w:pPr>
                          <w:r>
                            <w:rPr>
                              <w:noProof/>
                              <w:lang w:eastAsia="en-US"/>
                            </w:rPr>
                            <w:drawing>
                              <wp:inline distT="0" distB="0" distL="0" distR="0">
                                <wp:extent cx="5030470" cy="2026524"/>
                                <wp:effectExtent l="0" t="0" r="0" b="0"/>
                                <wp:docPr id="49" name="Picture 49" descr="C:\Users\Jenny\AppData\Local\Microsoft\Windows\INetCacheContent.Word\Title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nny\AppData\Local\Microsoft\Windows\INetCacheContent.Word\TitleFo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0470" cy="2026524"/>
                                        </a:xfrm>
                                        <a:prstGeom prst="rect">
                                          <a:avLst/>
                                        </a:prstGeom>
                                        <a:noFill/>
                                        <a:ln>
                                          <a:noFill/>
                                        </a:ln>
                                      </pic:spPr>
                                    </pic:pic>
                                  </a:graphicData>
                                </a:graphic>
                              </wp:inline>
                            </w:drawing>
                          </w:r>
                        </w:p>
                        <w:p w:rsidR="001A6A12" w:rsidRDefault="00A83528">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1A6A12">
                                <w:t>Game Design Document</w:t>
                              </w:r>
                            </w:sdtContent>
                          </w:sdt>
                        </w:p>
                      </w:txbxContent>
                    </v:textbox>
                    <w10:wrap type="topAndBottom" anchorx="margin" anchory="margin"/>
                  </v:shape>
                </w:pict>
              </mc:Fallback>
            </mc:AlternateContent>
          </w:r>
        </w:p>
        <w:p w:rsidR="0095656B" w:rsidRDefault="0095656B"/>
        <w:p w:rsidR="0095656B" w:rsidRDefault="007503D2">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rsidR="0095656B" w:rsidRPr="00B54B96" w:rsidRDefault="007503D2">
          <w:pPr>
            <w:pStyle w:val="TOCHeading"/>
            <w:rPr>
              <w:rFonts w:ascii="Garamond" w:hAnsi="Garamond"/>
            </w:rPr>
          </w:pPr>
          <w:r w:rsidRPr="00B54B96">
            <w:rPr>
              <w:rFonts w:ascii="Garamond" w:hAnsi="Garamond"/>
            </w:rPr>
            <w:t>Table of Contents</w:t>
          </w:r>
        </w:p>
        <w:p w:rsidR="00BB6622" w:rsidRDefault="007503D2">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75365712" w:history="1">
            <w:r w:rsidR="00BB6622" w:rsidRPr="00194F65">
              <w:rPr>
                <w:rStyle w:val="Hyperlink"/>
                <w:noProof/>
              </w:rPr>
              <w:t>Game Overview</w:t>
            </w:r>
            <w:r w:rsidR="00BB6622">
              <w:rPr>
                <w:noProof/>
                <w:webHidden/>
              </w:rPr>
              <w:tab/>
            </w:r>
            <w:r w:rsidR="00BB6622">
              <w:rPr>
                <w:noProof/>
                <w:webHidden/>
              </w:rPr>
              <w:fldChar w:fldCharType="begin"/>
            </w:r>
            <w:r w:rsidR="00BB6622">
              <w:rPr>
                <w:noProof/>
                <w:webHidden/>
              </w:rPr>
              <w:instrText xml:space="preserve"> PAGEREF _Toc475365712 \h </w:instrText>
            </w:r>
            <w:r w:rsidR="00BB6622">
              <w:rPr>
                <w:noProof/>
                <w:webHidden/>
              </w:rPr>
            </w:r>
            <w:r w:rsidR="00BB6622">
              <w:rPr>
                <w:noProof/>
                <w:webHidden/>
              </w:rPr>
              <w:fldChar w:fldCharType="separate"/>
            </w:r>
            <w:r w:rsidR="00BB6622">
              <w:rPr>
                <w:noProof/>
                <w:webHidden/>
              </w:rPr>
              <w:t>2</w:t>
            </w:r>
            <w:r w:rsidR="00BB6622">
              <w:rPr>
                <w:noProof/>
                <w:webHidden/>
              </w:rPr>
              <w:fldChar w:fldCharType="end"/>
            </w:r>
          </w:hyperlink>
        </w:p>
        <w:p w:rsidR="00BB6622" w:rsidRDefault="005B16DD">
          <w:pPr>
            <w:pStyle w:val="TOC2"/>
            <w:rPr>
              <w:color w:val="auto"/>
              <w:lang w:eastAsia="en-US"/>
            </w:rPr>
          </w:pPr>
          <w:hyperlink w:anchor="_Toc475365713" w:history="1">
            <w:r w:rsidR="00BB6622" w:rsidRPr="00194F65">
              <w:rPr>
                <w:rStyle w:val="Hyperlink"/>
              </w:rPr>
              <w:t>Game Concept</w:t>
            </w:r>
          </w:hyperlink>
        </w:p>
        <w:p w:rsidR="00BB6622" w:rsidRDefault="005B16DD">
          <w:pPr>
            <w:pStyle w:val="TOC2"/>
            <w:rPr>
              <w:color w:val="auto"/>
              <w:lang w:eastAsia="en-US"/>
            </w:rPr>
          </w:pPr>
          <w:hyperlink w:anchor="_Toc475365714" w:history="1">
            <w:r w:rsidR="00BB6622" w:rsidRPr="00194F65">
              <w:rPr>
                <w:rStyle w:val="Hyperlink"/>
              </w:rPr>
              <w:t>Genre</w:t>
            </w:r>
          </w:hyperlink>
        </w:p>
        <w:p w:rsidR="00BB6622" w:rsidRDefault="005B16DD">
          <w:pPr>
            <w:pStyle w:val="TOC2"/>
            <w:rPr>
              <w:color w:val="auto"/>
              <w:lang w:eastAsia="en-US"/>
            </w:rPr>
          </w:pPr>
          <w:hyperlink w:anchor="_Toc475365715" w:history="1">
            <w:r w:rsidR="00BB6622" w:rsidRPr="00194F65">
              <w:rPr>
                <w:rStyle w:val="Hyperlink"/>
              </w:rPr>
              <w:t>Target Audience &amp; Market</w:t>
            </w:r>
          </w:hyperlink>
        </w:p>
        <w:p w:rsidR="00BB6622" w:rsidRDefault="005B16DD">
          <w:pPr>
            <w:pStyle w:val="TOC2"/>
            <w:rPr>
              <w:color w:val="auto"/>
              <w:lang w:eastAsia="en-US"/>
            </w:rPr>
          </w:pPr>
          <w:hyperlink w:anchor="_Toc475365716" w:history="1">
            <w:r w:rsidR="00BB6622" w:rsidRPr="00194F65">
              <w:rPr>
                <w:rStyle w:val="Hyperlink"/>
              </w:rPr>
              <w:t>Game Flow Summary</w:t>
            </w:r>
          </w:hyperlink>
        </w:p>
        <w:p w:rsidR="00BB6622" w:rsidRDefault="005B16DD">
          <w:pPr>
            <w:pStyle w:val="TOC2"/>
            <w:rPr>
              <w:color w:val="auto"/>
              <w:lang w:eastAsia="en-US"/>
            </w:rPr>
          </w:pPr>
          <w:hyperlink w:anchor="_Toc475365717" w:history="1">
            <w:r w:rsidR="00BB6622" w:rsidRPr="00194F65">
              <w:rPr>
                <w:rStyle w:val="Hyperlink"/>
              </w:rPr>
              <w:t>Look and Feel</w:t>
            </w:r>
          </w:hyperlink>
        </w:p>
        <w:p w:rsidR="00BB6622" w:rsidRDefault="005B16DD">
          <w:pPr>
            <w:pStyle w:val="TOC1"/>
            <w:tabs>
              <w:tab w:val="right" w:leader="dot" w:pos="9350"/>
            </w:tabs>
            <w:rPr>
              <w:b w:val="0"/>
              <w:bCs w:val="0"/>
              <w:noProof/>
              <w:color w:val="auto"/>
              <w:sz w:val="22"/>
              <w:szCs w:val="22"/>
              <w:lang w:eastAsia="en-US"/>
            </w:rPr>
          </w:pPr>
          <w:hyperlink w:anchor="_Toc475365718" w:history="1">
            <w:r w:rsidR="00BB6622" w:rsidRPr="00194F65">
              <w:rPr>
                <w:rStyle w:val="Hyperlink"/>
                <w:noProof/>
              </w:rPr>
              <w:t>Gameplay and Mechanics</w:t>
            </w:r>
            <w:r w:rsidR="00BB6622">
              <w:rPr>
                <w:noProof/>
                <w:webHidden/>
              </w:rPr>
              <w:tab/>
            </w:r>
            <w:r w:rsidR="00BB6622">
              <w:rPr>
                <w:noProof/>
                <w:webHidden/>
              </w:rPr>
              <w:fldChar w:fldCharType="begin"/>
            </w:r>
            <w:r w:rsidR="00BB6622">
              <w:rPr>
                <w:noProof/>
                <w:webHidden/>
              </w:rPr>
              <w:instrText xml:space="preserve"> PAGEREF _Toc475365718 \h </w:instrText>
            </w:r>
            <w:r w:rsidR="00BB6622">
              <w:rPr>
                <w:noProof/>
                <w:webHidden/>
              </w:rPr>
            </w:r>
            <w:r w:rsidR="00BB6622">
              <w:rPr>
                <w:noProof/>
                <w:webHidden/>
              </w:rPr>
              <w:fldChar w:fldCharType="separate"/>
            </w:r>
            <w:r w:rsidR="00BB6622">
              <w:rPr>
                <w:noProof/>
                <w:webHidden/>
              </w:rPr>
              <w:t>3</w:t>
            </w:r>
            <w:r w:rsidR="00BB6622">
              <w:rPr>
                <w:noProof/>
                <w:webHidden/>
              </w:rPr>
              <w:fldChar w:fldCharType="end"/>
            </w:r>
          </w:hyperlink>
        </w:p>
        <w:p w:rsidR="00BB6622" w:rsidRDefault="005B16DD">
          <w:pPr>
            <w:pStyle w:val="TOC2"/>
            <w:rPr>
              <w:color w:val="auto"/>
              <w:lang w:eastAsia="en-US"/>
            </w:rPr>
          </w:pPr>
          <w:hyperlink w:anchor="_Toc475365719" w:history="1">
            <w:r w:rsidR="00BB6622" w:rsidRPr="00194F65">
              <w:rPr>
                <w:rStyle w:val="Hyperlink"/>
              </w:rPr>
              <w:t>Gameplay</w:t>
            </w:r>
          </w:hyperlink>
        </w:p>
        <w:p w:rsidR="00BB6622" w:rsidRDefault="005B16DD">
          <w:pPr>
            <w:pStyle w:val="TOC2"/>
            <w:rPr>
              <w:color w:val="auto"/>
              <w:lang w:eastAsia="en-US"/>
            </w:rPr>
          </w:pPr>
          <w:hyperlink w:anchor="_Toc475365720" w:history="1">
            <w:r w:rsidR="00BB6622" w:rsidRPr="00194F65">
              <w:rPr>
                <w:rStyle w:val="Hyperlink"/>
              </w:rPr>
              <w:t>Mechanics</w:t>
            </w:r>
          </w:hyperlink>
        </w:p>
        <w:p w:rsidR="00BB6622" w:rsidRDefault="005B16DD">
          <w:pPr>
            <w:pStyle w:val="TOC2"/>
            <w:rPr>
              <w:color w:val="auto"/>
              <w:lang w:eastAsia="en-US"/>
            </w:rPr>
          </w:pPr>
          <w:hyperlink w:anchor="_Toc475365721" w:history="1">
            <w:r w:rsidR="00BB6622" w:rsidRPr="00194F65">
              <w:rPr>
                <w:rStyle w:val="Hyperlink"/>
              </w:rPr>
              <w:t>Game Options</w:t>
            </w:r>
          </w:hyperlink>
        </w:p>
        <w:p w:rsidR="00BB6622" w:rsidRDefault="005B16DD">
          <w:pPr>
            <w:pStyle w:val="TOC2"/>
            <w:rPr>
              <w:color w:val="auto"/>
              <w:lang w:eastAsia="en-US"/>
            </w:rPr>
          </w:pPr>
          <w:hyperlink w:anchor="_Toc475365722" w:history="1">
            <w:r w:rsidR="00BB6622" w:rsidRPr="00194F65">
              <w:rPr>
                <w:rStyle w:val="Hyperlink"/>
              </w:rPr>
              <w:t>Constraints</w:t>
            </w:r>
          </w:hyperlink>
        </w:p>
        <w:p w:rsidR="00BB6622" w:rsidRDefault="005B16DD">
          <w:pPr>
            <w:pStyle w:val="TOC1"/>
            <w:tabs>
              <w:tab w:val="right" w:leader="dot" w:pos="9350"/>
            </w:tabs>
            <w:rPr>
              <w:b w:val="0"/>
              <w:bCs w:val="0"/>
              <w:noProof/>
              <w:color w:val="auto"/>
              <w:sz w:val="22"/>
              <w:szCs w:val="22"/>
              <w:lang w:eastAsia="en-US"/>
            </w:rPr>
          </w:pPr>
          <w:hyperlink w:anchor="_Toc475365723" w:history="1">
            <w:r w:rsidR="00BB6622" w:rsidRPr="00194F65">
              <w:rPr>
                <w:rStyle w:val="Hyperlink"/>
                <w:noProof/>
              </w:rPr>
              <w:t>Story, Setting and Character</w:t>
            </w:r>
            <w:r w:rsidR="00BB6622">
              <w:rPr>
                <w:noProof/>
                <w:webHidden/>
              </w:rPr>
              <w:tab/>
            </w:r>
            <w:r w:rsidR="00BB6622">
              <w:rPr>
                <w:noProof/>
                <w:webHidden/>
              </w:rPr>
              <w:fldChar w:fldCharType="begin"/>
            </w:r>
            <w:r w:rsidR="00BB6622">
              <w:rPr>
                <w:noProof/>
                <w:webHidden/>
              </w:rPr>
              <w:instrText xml:space="preserve"> PAGEREF _Toc475365723 \h </w:instrText>
            </w:r>
            <w:r w:rsidR="00BB6622">
              <w:rPr>
                <w:noProof/>
                <w:webHidden/>
              </w:rPr>
            </w:r>
            <w:r w:rsidR="00BB6622">
              <w:rPr>
                <w:noProof/>
                <w:webHidden/>
              </w:rPr>
              <w:fldChar w:fldCharType="separate"/>
            </w:r>
            <w:r w:rsidR="00BB6622">
              <w:rPr>
                <w:noProof/>
                <w:webHidden/>
              </w:rPr>
              <w:t>4</w:t>
            </w:r>
            <w:r w:rsidR="00BB6622">
              <w:rPr>
                <w:noProof/>
                <w:webHidden/>
              </w:rPr>
              <w:fldChar w:fldCharType="end"/>
            </w:r>
          </w:hyperlink>
        </w:p>
        <w:p w:rsidR="00BB6622" w:rsidRDefault="005B16DD">
          <w:pPr>
            <w:pStyle w:val="TOC2"/>
            <w:rPr>
              <w:color w:val="auto"/>
              <w:lang w:eastAsia="en-US"/>
            </w:rPr>
          </w:pPr>
          <w:hyperlink w:anchor="_Toc475365724" w:history="1">
            <w:r w:rsidR="00BB6622" w:rsidRPr="00194F65">
              <w:rPr>
                <w:rStyle w:val="Hyperlink"/>
              </w:rPr>
              <w:t>Story and Narrative</w:t>
            </w:r>
          </w:hyperlink>
        </w:p>
        <w:p w:rsidR="00BB6622" w:rsidRDefault="005B16DD">
          <w:pPr>
            <w:pStyle w:val="TOC2"/>
            <w:rPr>
              <w:color w:val="auto"/>
              <w:lang w:eastAsia="en-US"/>
            </w:rPr>
          </w:pPr>
          <w:hyperlink w:anchor="_Toc475365725" w:history="1">
            <w:r w:rsidR="00BB6622" w:rsidRPr="00194F65">
              <w:rPr>
                <w:rStyle w:val="Hyperlink"/>
              </w:rPr>
              <w:t>Game World</w:t>
            </w:r>
          </w:hyperlink>
        </w:p>
        <w:p w:rsidR="00BB6622" w:rsidRDefault="005B16DD">
          <w:pPr>
            <w:pStyle w:val="TOC2"/>
            <w:rPr>
              <w:color w:val="auto"/>
              <w:lang w:eastAsia="en-US"/>
            </w:rPr>
          </w:pPr>
          <w:hyperlink w:anchor="_Toc475365726" w:history="1">
            <w:r w:rsidR="00BB6622" w:rsidRPr="00194F65">
              <w:rPr>
                <w:rStyle w:val="Hyperlink"/>
              </w:rPr>
              <w:t>Character</w:t>
            </w:r>
          </w:hyperlink>
        </w:p>
        <w:p w:rsidR="00BB6622" w:rsidRDefault="005B16DD">
          <w:pPr>
            <w:pStyle w:val="TOC1"/>
            <w:tabs>
              <w:tab w:val="right" w:leader="dot" w:pos="9350"/>
            </w:tabs>
            <w:rPr>
              <w:b w:val="0"/>
              <w:bCs w:val="0"/>
              <w:noProof/>
              <w:color w:val="auto"/>
              <w:sz w:val="22"/>
              <w:szCs w:val="22"/>
              <w:lang w:eastAsia="en-US"/>
            </w:rPr>
          </w:pPr>
          <w:hyperlink w:anchor="_Toc475365727" w:history="1">
            <w:r w:rsidR="00BB6622" w:rsidRPr="00194F65">
              <w:rPr>
                <w:rStyle w:val="Hyperlink"/>
                <w:noProof/>
              </w:rPr>
              <w:t>Levels</w:t>
            </w:r>
            <w:r w:rsidR="00BB6622">
              <w:rPr>
                <w:noProof/>
                <w:webHidden/>
              </w:rPr>
              <w:tab/>
            </w:r>
            <w:r w:rsidR="00BB6622">
              <w:rPr>
                <w:noProof/>
                <w:webHidden/>
              </w:rPr>
              <w:fldChar w:fldCharType="begin"/>
            </w:r>
            <w:r w:rsidR="00BB6622">
              <w:rPr>
                <w:noProof/>
                <w:webHidden/>
              </w:rPr>
              <w:instrText xml:space="preserve"> PAGEREF _Toc475365727 \h </w:instrText>
            </w:r>
            <w:r w:rsidR="00BB6622">
              <w:rPr>
                <w:noProof/>
                <w:webHidden/>
              </w:rPr>
            </w:r>
            <w:r w:rsidR="00BB6622">
              <w:rPr>
                <w:noProof/>
                <w:webHidden/>
              </w:rPr>
              <w:fldChar w:fldCharType="separate"/>
            </w:r>
            <w:r w:rsidR="00BB6622">
              <w:rPr>
                <w:noProof/>
                <w:webHidden/>
              </w:rPr>
              <w:t>6</w:t>
            </w:r>
            <w:r w:rsidR="00BB6622">
              <w:rPr>
                <w:noProof/>
                <w:webHidden/>
              </w:rPr>
              <w:fldChar w:fldCharType="end"/>
            </w:r>
          </w:hyperlink>
        </w:p>
        <w:p w:rsidR="00BB6622" w:rsidRDefault="005B16DD">
          <w:pPr>
            <w:pStyle w:val="TOC2"/>
            <w:rPr>
              <w:color w:val="auto"/>
              <w:lang w:eastAsia="en-US"/>
            </w:rPr>
          </w:pPr>
          <w:hyperlink w:anchor="_Toc475365728" w:history="1">
            <w:r w:rsidR="00BB6622" w:rsidRPr="00194F65">
              <w:rPr>
                <w:rStyle w:val="Hyperlink"/>
              </w:rPr>
              <w:t>Objectives</w:t>
            </w:r>
          </w:hyperlink>
        </w:p>
        <w:p w:rsidR="00BB6622" w:rsidRDefault="005B16DD">
          <w:pPr>
            <w:pStyle w:val="TOC2"/>
            <w:rPr>
              <w:color w:val="auto"/>
              <w:lang w:eastAsia="en-US"/>
            </w:rPr>
          </w:pPr>
          <w:hyperlink w:anchor="_Toc475365729" w:history="1">
            <w:r w:rsidR="00BB6622" w:rsidRPr="00194F65">
              <w:rPr>
                <w:rStyle w:val="Hyperlink"/>
              </w:rPr>
              <w:t>Maps Reference</w:t>
            </w:r>
          </w:hyperlink>
        </w:p>
        <w:p w:rsidR="0095656B" w:rsidRDefault="007503D2">
          <w:r>
            <w:rPr>
              <w:b/>
              <w:bCs/>
              <w:sz w:val="26"/>
              <w:szCs w:val="26"/>
            </w:rPr>
            <w:fldChar w:fldCharType="end"/>
          </w:r>
        </w:p>
      </w:sdtContent>
    </w:sdt>
    <w:p w:rsidR="0095656B" w:rsidRDefault="0095656B">
      <w:pPr>
        <w:sectPr w:rsidR="0095656B">
          <w:pgSz w:w="12240" w:h="15840" w:code="1"/>
          <w:pgMar w:top="1080" w:right="1440" w:bottom="1080" w:left="1440" w:header="720" w:footer="576" w:gutter="0"/>
          <w:pgNumType w:start="0"/>
          <w:cols w:space="720"/>
          <w:titlePg/>
          <w:docGrid w:linePitch="360"/>
        </w:sectPr>
      </w:pPr>
    </w:p>
    <w:p w:rsidR="0095656B" w:rsidRDefault="00B70FF5" w:rsidP="00B70FF5">
      <w:pPr>
        <w:pStyle w:val="Heading1"/>
      </w:pPr>
      <w:bookmarkStart w:id="0" w:name="_Toc475365712"/>
      <w:r>
        <w:lastRenderedPageBreak/>
        <w:t>Game Overview</w:t>
      </w:r>
      <w:bookmarkEnd w:id="0"/>
    </w:p>
    <w:p w:rsidR="0095656B" w:rsidRDefault="008167CB">
      <w:pPr>
        <w:pStyle w:val="Heading2"/>
      </w:pPr>
      <w:bookmarkStart w:id="1" w:name="_Toc475365713"/>
      <w:r>
        <w:t>Game Concept</w:t>
      </w:r>
      <w:bookmarkEnd w:id="1"/>
    </w:p>
    <w:sdt>
      <w:sdtPr>
        <w:id w:val="1868870122"/>
        <w:placeholder>
          <w:docPart w:val="69D2AF04C46A491598E824249F23728D"/>
        </w:placeholder>
        <w15:appearance w15:val="hidden"/>
      </w:sdtPr>
      <w:sdtEndPr/>
      <w:sdtContent>
        <w:p w:rsidR="0095656B" w:rsidRDefault="008167CB">
          <w:r>
            <w:t>Realm of Lost Yokai tells a story about a character who end</w:t>
          </w:r>
          <w:r w:rsidR="002B3EBE">
            <w:t>ed up in a strange predicament. While walking home from a long day at work, the character hears a strange and mysterious</w:t>
          </w:r>
          <w:r w:rsidR="00181956">
            <w:t xml:space="preserve"> voice calling his/her name. Curious, the character follows the voice which led him/her into an abandoned shrin</w:t>
          </w:r>
          <w:r w:rsidR="000F480F">
            <w:t xml:space="preserve">e. There lies a magnificent box with such radiant and beauty. Voices become stronger as the character enters the room. Losing complete control of his/her body and temptation, he/she opened the box which sucked into the spirit realms. Confused and lost, the character must try to find her/him back home through obstacle. </w:t>
          </w:r>
        </w:p>
      </w:sdtContent>
    </w:sdt>
    <w:p w:rsidR="0095656B" w:rsidRDefault="008167CB">
      <w:pPr>
        <w:pStyle w:val="Heading2"/>
      </w:pPr>
      <w:bookmarkStart w:id="2" w:name="_Toc475365714"/>
      <w:r>
        <w:t>Genre</w:t>
      </w:r>
      <w:bookmarkEnd w:id="2"/>
    </w:p>
    <w:p w:rsidR="000F480F" w:rsidRDefault="000F480F" w:rsidP="000F480F">
      <w:pPr>
        <w:pStyle w:val="ListParagraph"/>
        <w:numPr>
          <w:ilvl w:val="0"/>
          <w:numId w:val="7"/>
        </w:numPr>
      </w:pPr>
      <w:r>
        <w:t>Adventure</w:t>
      </w:r>
    </w:p>
    <w:p w:rsidR="0095656B" w:rsidRDefault="000F480F" w:rsidP="000F480F">
      <w:pPr>
        <w:pStyle w:val="ListParagraph"/>
        <w:numPr>
          <w:ilvl w:val="0"/>
          <w:numId w:val="7"/>
        </w:numPr>
      </w:pPr>
      <w:r>
        <w:t>Puzzle</w:t>
      </w:r>
    </w:p>
    <w:p w:rsidR="0095656B" w:rsidRDefault="008167CB">
      <w:pPr>
        <w:pStyle w:val="Heading2"/>
      </w:pPr>
      <w:bookmarkStart w:id="3" w:name="_Toc475365715"/>
      <w:r>
        <w:t>Target Audience</w:t>
      </w:r>
      <w:r w:rsidR="00075C5D">
        <w:t xml:space="preserve"> &amp; Market</w:t>
      </w:r>
      <w:bookmarkEnd w:id="3"/>
    </w:p>
    <w:p w:rsidR="008167CB" w:rsidRDefault="008167CB" w:rsidP="008167CB">
      <w:pPr>
        <w:pStyle w:val="ListParagraph"/>
        <w:numPr>
          <w:ilvl w:val="0"/>
          <w:numId w:val="6"/>
        </w:numPr>
      </w:pPr>
      <w:r>
        <w:t>Age: 16 – 25</w:t>
      </w:r>
    </w:p>
    <w:p w:rsidR="000F707B" w:rsidRDefault="000F707B" w:rsidP="008167CB">
      <w:pPr>
        <w:pStyle w:val="ListParagraph"/>
        <w:numPr>
          <w:ilvl w:val="0"/>
          <w:numId w:val="6"/>
        </w:numPr>
      </w:pPr>
      <w:r>
        <w:t xml:space="preserve">Semi – Causal Gamer [3+ hrs. / week] </w:t>
      </w:r>
    </w:p>
    <w:p w:rsidR="00075C5D" w:rsidRDefault="00075C5D" w:rsidP="008167CB">
      <w:pPr>
        <w:pStyle w:val="ListParagraph"/>
        <w:numPr>
          <w:ilvl w:val="0"/>
          <w:numId w:val="6"/>
        </w:numPr>
      </w:pPr>
      <w:r>
        <w:t>Platform: Android and iOS</w:t>
      </w:r>
    </w:p>
    <w:p w:rsidR="00904894" w:rsidRDefault="000F480F" w:rsidP="00904894">
      <w:pPr>
        <w:pStyle w:val="Heading2"/>
      </w:pPr>
      <w:bookmarkStart w:id="4" w:name="_Toc475365716"/>
      <w:r>
        <w:t>Game Flow Summary</w:t>
      </w:r>
      <w:bookmarkEnd w:id="4"/>
    </w:p>
    <w:p w:rsidR="00904894" w:rsidRPr="00904894" w:rsidRDefault="000F707B" w:rsidP="00904894">
      <w:r>
        <w:t xml:space="preserve">Create and Customize your own “Hero”. Your hero is stuck in the Spiritual World, help them return back home. </w:t>
      </w:r>
      <w:r w:rsidR="00E72435">
        <w:t xml:space="preserve">However, is it nearly impossible. You and your hero will go on an adventure. Meeting various characters and facing difficult obstacles. </w:t>
      </w:r>
    </w:p>
    <w:p w:rsidR="00E62B9F" w:rsidRDefault="00E62B9F" w:rsidP="00E62B9F">
      <w:pPr>
        <w:pStyle w:val="Heading2"/>
      </w:pPr>
      <w:bookmarkStart w:id="5" w:name="_Toc475365717"/>
      <w:r>
        <w:t>Look and Feel</w:t>
      </w:r>
      <w:bookmarkEnd w:id="5"/>
      <w:r>
        <w:t xml:space="preserve"> </w:t>
      </w:r>
    </w:p>
    <w:p w:rsidR="00904894" w:rsidRDefault="00173EAD" w:rsidP="00904894">
      <w:pPr>
        <w:spacing w:after="0"/>
      </w:pPr>
      <w:r>
        <w:t xml:space="preserve">The view perspective of the game will be in 2D Top-Down Game. </w:t>
      </w:r>
    </w:p>
    <w:p w:rsidR="00904894" w:rsidRDefault="00904894" w:rsidP="00904894">
      <w:pPr>
        <w:pStyle w:val="Heading4"/>
        <w:numPr>
          <w:ilvl w:val="0"/>
          <w:numId w:val="12"/>
        </w:numPr>
      </w:pPr>
      <w:r>
        <w:t xml:space="preserve">Inspiration: Avatar the Last Air bender / Legend of Korra, Undertale, Wario Land 3, Pokémon  </w:t>
      </w:r>
    </w:p>
    <w:p w:rsidR="00BB6622" w:rsidRDefault="00BB6622">
      <w:r>
        <w:br w:type="page"/>
      </w:r>
    </w:p>
    <w:p w:rsidR="00E62B9F" w:rsidRDefault="00E62B9F" w:rsidP="00E62B9F">
      <w:pPr>
        <w:pStyle w:val="Heading1"/>
      </w:pPr>
      <w:bookmarkStart w:id="6" w:name="_Toc475365718"/>
      <w:r>
        <w:lastRenderedPageBreak/>
        <w:t>Gameplay and Mechanics</w:t>
      </w:r>
      <w:bookmarkEnd w:id="6"/>
    </w:p>
    <w:p w:rsidR="0095656B" w:rsidRDefault="00E62B9F">
      <w:pPr>
        <w:pStyle w:val="Heading2"/>
      </w:pPr>
      <w:bookmarkStart w:id="7" w:name="_Toc475365719"/>
      <w:r>
        <w:t>Gameplay</w:t>
      </w:r>
      <w:bookmarkEnd w:id="7"/>
    </w:p>
    <w:p w:rsidR="0095656B" w:rsidRDefault="00173EAD" w:rsidP="00904894">
      <w:pPr>
        <w:pStyle w:val="ListParagraph"/>
        <w:numPr>
          <w:ilvl w:val="0"/>
          <w:numId w:val="13"/>
        </w:numPr>
      </w:pPr>
      <w:r>
        <w:t xml:space="preserve">Player Movement: Left, Right, Up, Down </w:t>
      </w:r>
    </w:p>
    <w:p w:rsidR="00173EAD" w:rsidRDefault="00173EAD" w:rsidP="00904894">
      <w:pPr>
        <w:pStyle w:val="ListParagraph"/>
        <w:numPr>
          <w:ilvl w:val="0"/>
          <w:numId w:val="13"/>
        </w:numPr>
      </w:pPr>
      <w:r>
        <w:t xml:space="preserve">Player Interact Movement: Button </w:t>
      </w:r>
    </w:p>
    <w:p w:rsidR="0095656B" w:rsidRDefault="00E62B9F">
      <w:pPr>
        <w:pStyle w:val="Heading2"/>
      </w:pPr>
      <w:bookmarkStart w:id="8" w:name="_Toc475365720"/>
      <w:r>
        <w:t>Mechanics</w:t>
      </w:r>
      <w:bookmarkEnd w:id="8"/>
    </w:p>
    <w:p w:rsidR="00173EAD" w:rsidRDefault="00173EAD" w:rsidP="00173EAD">
      <w:pPr>
        <w:pStyle w:val="ListParagraph"/>
        <w:numPr>
          <w:ilvl w:val="0"/>
          <w:numId w:val="14"/>
        </w:numPr>
      </w:pPr>
      <w:r>
        <w:t xml:space="preserve">Player Movement: Swipe Movement (Left, Right, Up, Down) </w:t>
      </w:r>
    </w:p>
    <w:p w:rsidR="00173EAD" w:rsidRDefault="00173EAD" w:rsidP="00173EAD">
      <w:pPr>
        <w:pStyle w:val="ListParagraph"/>
        <w:numPr>
          <w:ilvl w:val="0"/>
          <w:numId w:val="14"/>
        </w:numPr>
      </w:pPr>
      <w:r>
        <w:t xml:space="preserve">Player Interact Item/People: Face object + Tap Button </w:t>
      </w:r>
    </w:p>
    <w:p w:rsidR="00E72435" w:rsidRDefault="00E72435" w:rsidP="00173EAD">
      <w:pPr>
        <w:pStyle w:val="ListParagraph"/>
        <w:numPr>
          <w:ilvl w:val="0"/>
          <w:numId w:val="14"/>
        </w:numPr>
      </w:pPr>
      <w:r>
        <w:t xml:space="preserve">Camera Movement: </w:t>
      </w:r>
    </w:p>
    <w:p w:rsidR="0095656B" w:rsidRDefault="0095656B"/>
    <w:p w:rsidR="0095656B" w:rsidRDefault="00E62B9F">
      <w:pPr>
        <w:pStyle w:val="Heading2"/>
      </w:pPr>
      <w:bookmarkStart w:id="9" w:name="_Toc475365721"/>
      <w:r>
        <w:t>Game Options</w:t>
      </w:r>
      <w:bookmarkEnd w:id="9"/>
    </w:p>
    <w:p w:rsidR="0095656B" w:rsidRDefault="00000C58" w:rsidP="00000C58">
      <w:pPr>
        <w:pStyle w:val="Heading4"/>
        <w:numPr>
          <w:ilvl w:val="0"/>
          <w:numId w:val="18"/>
        </w:numPr>
      </w:pPr>
      <w:r>
        <w:t>Character Selection:</w:t>
      </w:r>
    </w:p>
    <w:p w:rsidR="00000C58" w:rsidRDefault="00000C58" w:rsidP="00000C58">
      <w:pPr>
        <w:pStyle w:val="ListParagraph"/>
        <w:numPr>
          <w:ilvl w:val="1"/>
          <w:numId w:val="18"/>
        </w:numPr>
      </w:pPr>
      <w:r>
        <w:t xml:space="preserve">4 Male and 4 Female Character </w:t>
      </w:r>
      <w:r w:rsidR="00B12508">
        <w:t>with Different A</w:t>
      </w:r>
      <w:r>
        <w:t>ttribute</w:t>
      </w:r>
      <w:r w:rsidR="007E00F5">
        <w:t xml:space="preserve"> – with 11[12?] attribute point </w:t>
      </w:r>
    </w:p>
    <w:p w:rsidR="004160D7" w:rsidRDefault="004160D7" w:rsidP="007E00F5">
      <w:pPr>
        <w:pStyle w:val="ListParagraph"/>
        <w:numPr>
          <w:ilvl w:val="2"/>
          <w:numId w:val="18"/>
        </w:numPr>
      </w:pPr>
      <w:r>
        <w:t>Male 1:</w:t>
      </w:r>
      <w:r w:rsidR="007E00F5">
        <w:tab/>
      </w:r>
      <w:r w:rsidR="00A80F4B">
        <w:t>Strength</w:t>
      </w:r>
      <w:r>
        <w:t xml:space="preserve"> </w:t>
      </w:r>
      <w:r w:rsidR="007E00F5">
        <w:t>–</w:t>
      </w:r>
      <w:r>
        <w:t xml:space="preserve"> 5</w:t>
      </w:r>
      <w:r w:rsidR="007E00F5">
        <w:tab/>
      </w:r>
      <w:r>
        <w:t xml:space="preserve">Agility </w:t>
      </w:r>
      <w:r w:rsidR="007E00F5">
        <w:t>–</w:t>
      </w:r>
      <w:r>
        <w:t xml:space="preserve"> </w:t>
      </w:r>
      <w:r w:rsidR="00A80F4B">
        <w:t>3</w:t>
      </w:r>
      <w:r w:rsidR="007E00F5">
        <w:tab/>
      </w:r>
      <w:r>
        <w:t xml:space="preserve">Vitality </w:t>
      </w:r>
      <w:r w:rsidR="007E00F5">
        <w:t>–</w:t>
      </w:r>
      <w:r w:rsidR="00A80F4B">
        <w:t xml:space="preserve"> 2</w:t>
      </w:r>
      <w:r w:rsidR="007E00F5">
        <w:tab/>
      </w:r>
      <w:r>
        <w:t xml:space="preserve">Luck </w:t>
      </w:r>
      <w:r w:rsidR="007E00F5">
        <w:t>–</w:t>
      </w:r>
      <w:r>
        <w:t xml:space="preserve"> </w:t>
      </w:r>
      <w:r w:rsidR="00A80F4B">
        <w:t>1</w:t>
      </w:r>
      <w:r w:rsidR="007E00F5">
        <w:tab/>
      </w:r>
    </w:p>
    <w:p w:rsidR="004160D7" w:rsidRDefault="004160D7" w:rsidP="007E00F5">
      <w:pPr>
        <w:pStyle w:val="ListParagraph"/>
        <w:numPr>
          <w:ilvl w:val="2"/>
          <w:numId w:val="18"/>
        </w:numPr>
      </w:pPr>
      <w:r>
        <w:t xml:space="preserve">Male 2: </w:t>
      </w:r>
      <w:r w:rsidR="007E00F5">
        <w:tab/>
      </w:r>
      <w:r>
        <w:t xml:space="preserve">Strength </w:t>
      </w:r>
      <w:r w:rsidR="007E00F5">
        <w:t>–</w:t>
      </w:r>
      <w:r>
        <w:t xml:space="preserve"> </w:t>
      </w:r>
      <w:r w:rsidR="00A80F4B">
        <w:t>1</w:t>
      </w:r>
      <w:r w:rsidR="007E00F5">
        <w:tab/>
      </w:r>
      <w:r>
        <w:t xml:space="preserve">Agility </w:t>
      </w:r>
      <w:r w:rsidR="007E00F5">
        <w:t>–</w:t>
      </w:r>
      <w:r>
        <w:t xml:space="preserve"> 5</w:t>
      </w:r>
      <w:r w:rsidR="007E00F5">
        <w:tab/>
      </w:r>
      <w:r>
        <w:t xml:space="preserve">Vitality </w:t>
      </w:r>
      <w:r w:rsidR="007E00F5">
        <w:t>–</w:t>
      </w:r>
      <w:r w:rsidR="00A80F4B">
        <w:t xml:space="preserve"> 4</w:t>
      </w:r>
      <w:r w:rsidR="007E00F5">
        <w:tab/>
      </w:r>
      <w:r>
        <w:t xml:space="preserve">Luck - </w:t>
      </w:r>
      <w:r w:rsidR="00A80F4B">
        <w:t>1</w:t>
      </w:r>
    </w:p>
    <w:p w:rsidR="004160D7" w:rsidRDefault="004160D7" w:rsidP="007E00F5">
      <w:pPr>
        <w:pStyle w:val="ListParagraph"/>
        <w:numPr>
          <w:ilvl w:val="2"/>
          <w:numId w:val="18"/>
        </w:numPr>
      </w:pPr>
      <w:r>
        <w:t>Male 3:</w:t>
      </w:r>
      <w:r w:rsidR="007E00F5">
        <w:tab/>
      </w:r>
      <w:r>
        <w:t xml:space="preserve">Strength </w:t>
      </w:r>
      <w:r w:rsidR="007E00F5">
        <w:t>–</w:t>
      </w:r>
      <w:r>
        <w:t xml:space="preserve"> </w:t>
      </w:r>
      <w:r w:rsidR="00A80F4B">
        <w:t>2</w:t>
      </w:r>
      <w:r w:rsidR="007E00F5">
        <w:tab/>
      </w:r>
      <w:r>
        <w:t xml:space="preserve">Agility </w:t>
      </w:r>
      <w:r w:rsidR="007E00F5">
        <w:t>–</w:t>
      </w:r>
      <w:r w:rsidR="00A80F4B">
        <w:t xml:space="preserve"> 1</w:t>
      </w:r>
      <w:r w:rsidR="007E00F5">
        <w:tab/>
      </w:r>
      <w:r>
        <w:t xml:space="preserve">Vitality </w:t>
      </w:r>
      <w:r w:rsidR="007E00F5">
        <w:t>–</w:t>
      </w:r>
      <w:r>
        <w:t xml:space="preserve"> 5</w:t>
      </w:r>
      <w:r w:rsidR="007E00F5">
        <w:tab/>
      </w:r>
      <w:r>
        <w:t xml:space="preserve">Luck - </w:t>
      </w:r>
      <w:r w:rsidR="00A80F4B">
        <w:t xml:space="preserve"> 3</w:t>
      </w:r>
    </w:p>
    <w:p w:rsidR="004160D7" w:rsidRDefault="004160D7" w:rsidP="007E00F5">
      <w:pPr>
        <w:pStyle w:val="ListParagraph"/>
        <w:numPr>
          <w:ilvl w:val="2"/>
          <w:numId w:val="18"/>
        </w:numPr>
      </w:pPr>
      <w:r>
        <w:t>Male 4:</w:t>
      </w:r>
      <w:r w:rsidR="007E00F5">
        <w:tab/>
      </w:r>
      <w:r>
        <w:t xml:space="preserve">Strength </w:t>
      </w:r>
      <w:r w:rsidR="007E00F5">
        <w:t>–</w:t>
      </w:r>
      <w:r w:rsidR="00A80F4B">
        <w:t xml:space="preserve"> 2</w:t>
      </w:r>
      <w:r w:rsidR="007E00F5">
        <w:tab/>
      </w:r>
      <w:r>
        <w:t xml:space="preserve">Agility </w:t>
      </w:r>
      <w:r w:rsidR="007E00F5">
        <w:t>–</w:t>
      </w:r>
      <w:r>
        <w:t xml:space="preserve"> </w:t>
      </w:r>
      <w:r w:rsidR="00A80F4B">
        <w:t>2</w:t>
      </w:r>
      <w:r w:rsidR="007E00F5">
        <w:tab/>
      </w:r>
      <w:r>
        <w:t xml:space="preserve">Vitality </w:t>
      </w:r>
      <w:r w:rsidR="007E00F5">
        <w:t>–</w:t>
      </w:r>
      <w:r>
        <w:t xml:space="preserve"> </w:t>
      </w:r>
      <w:r w:rsidR="00A80F4B">
        <w:t>2</w:t>
      </w:r>
      <w:r w:rsidR="007E00F5">
        <w:tab/>
      </w:r>
      <w:r>
        <w:t>Luck - 5</w:t>
      </w:r>
    </w:p>
    <w:p w:rsidR="004160D7" w:rsidRDefault="004160D7" w:rsidP="007E00F5">
      <w:pPr>
        <w:pStyle w:val="ListParagraph"/>
        <w:numPr>
          <w:ilvl w:val="2"/>
          <w:numId w:val="18"/>
        </w:numPr>
      </w:pPr>
      <w:r>
        <w:t>Female 1:</w:t>
      </w:r>
      <w:r w:rsidR="007E00F5">
        <w:t xml:space="preserve"> </w:t>
      </w:r>
      <w:r>
        <w:t xml:space="preserve">Strength </w:t>
      </w:r>
      <w:r w:rsidR="007E00F5">
        <w:t>–</w:t>
      </w:r>
      <w:r>
        <w:t xml:space="preserve"> 5</w:t>
      </w:r>
      <w:r w:rsidR="007E00F5">
        <w:tab/>
      </w:r>
      <w:r>
        <w:t xml:space="preserve">Agility </w:t>
      </w:r>
      <w:r w:rsidR="007E00F5">
        <w:t>–</w:t>
      </w:r>
      <w:r w:rsidR="00A80F4B">
        <w:t xml:space="preserve"> 1</w:t>
      </w:r>
      <w:r w:rsidR="007E00F5">
        <w:tab/>
      </w:r>
      <w:r>
        <w:t xml:space="preserve">Vitality </w:t>
      </w:r>
      <w:r w:rsidR="007E00F5">
        <w:t>–</w:t>
      </w:r>
      <w:r w:rsidR="00A80F4B">
        <w:t xml:space="preserve"> 1</w:t>
      </w:r>
      <w:r w:rsidR="007E00F5">
        <w:tab/>
      </w:r>
      <w:r>
        <w:t xml:space="preserve">Luck - </w:t>
      </w:r>
      <w:r w:rsidR="00A80F4B">
        <w:t>4</w:t>
      </w:r>
    </w:p>
    <w:p w:rsidR="004160D7" w:rsidRDefault="004160D7" w:rsidP="007E00F5">
      <w:pPr>
        <w:pStyle w:val="ListParagraph"/>
        <w:numPr>
          <w:ilvl w:val="2"/>
          <w:numId w:val="18"/>
        </w:numPr>
      </w:pPr>
      <w:r>
        <w:t>Female 2:</w:t>
      </w:r>
      <w:r w:rsidR="007E00F5">
        <w:t xml:space="preserve"> </w:t>
      </w:r>
      <w:r>
        <w:t>Strength -</w:t>
      </w:r>
      <w:r w:rsidR="007E00F5">
        <w:tab/>
      </w:r>
      <w:r>
        <w:t xml:space="preserve">Agility </w:t>
      </w:r>
      <w:r w:rsidR="007E00F5">
        <w:t>–</w:t>
      </w:r>
      <w:r>
        <w:t xml:space="preserve"> 5</w:t>
      </w:r>
      <w:r w:rsidR="007E00F5">
        <w:tab/>
      </w:r>
      <w:r>
        <w:t>Vitality -</w:t>
      </w:r>
      <w:r w:rsidR="007E00F5">
        <w:tab/>
      </w:r>
      <w:r w:rsidR="007E00F5">
        <w:tab/>
      </w:r>
      <w:r>
        <w:t>Luck -</w:t>
      </w:r>
    </w:p>
    <w:p w:rsidR="004160D7" w:rsidRDefault="004160D7" w:rsidP="007E00F5">
      <w:pPr>
        <w:pStyle w:val="ListParagraph"/>
        <w:numPr>
          <w:ilvl w:val="2"/>
          <w:numId w:val="18"/>
        </w:numPr>
      </w:pPr>
      <w:r>
        <w:t>Female 3:</w:t>
      </w:r>
      <w:r w:rsidR="007E00F5">
        <w:t xml:space="preserve"> </w:t>
      </w:r>
      <w:r>
        <w:t>Strength -</w:t>
      </w:r>
      <w:r w:rsidR="007E00F5">
        <w:tab/>
      </w:r>
      <w:r>
        <w:t>Agility -</w:t>
      </w:r>
      <w:r w:rsidR="007E00F5">
        <w:tab/>
      </w:r>
      <w:r w:rsidR="007E00F5">
        <w:tab/>
      </w:r>
      <w:r>
        <w:t xml:space="preserve">Vitality </w:t>
      </w:r>
      <w:r w:rsidR="007E00F5">
        <w:t>–</w:t>
      </w:r>
      <w:r>
        <w:t xml:space="preserve"> 5</w:t>
      </w:r>
      <w:r w:rsidR="007E00F5">
        <w:tab/>
      </w:r>
      <w:r>
        <w:t>Luck -</w:t>
      </w:r>
    </w:p>
    <w:p w:rsidR="004160D7" w:rsidRDefault="004160D7" w:rsidP="007E00F5">
      <w:pPr>
        <w:pStyle w:val="ListParagraph"/>
        <w:numPr>
          <w:ilvl w:val="2"/>
          <w:numId w:val="18"/>
        </w:numPr>
      </w:pPr>
      <w:r>
        <w:t>Female 4:</w:t>
      </w:r>
      <w:r w:rsidR="007E00F5">
        <w:t xml:space="preserve"> </w:t>
      </w:r>
      <w:r>
        <w:t>Strength -</w:t>
      </w:r>
      <w:r w:rsidR="007E00F5">
        <w:tab/>
      </w:r>
      <w:r>
        <w:t>Agility -</w:t>
      </w:r>
      <w:r w:rsidR="007E00F5">
        <w:tab/>
      </w:r>
      <w:r w:rsidR="007E00F5">
        <w:tab/>
      </w:r>
      <w:r>
        <w:t>Vitality -</w:t>
      </w:r>
      <w:r w:rsidR="007E00F5">
        <w:tab/>
      </w:r>
      <w:r w:rsidR="007E00F5">
        <w:tab/>
      </w:r>
      <w:r>
        <w:t xml:space="preserve">Luck </w:t>
      </w:r>
      <w:r w:rsidR="0044404C">
        <w:t>–</w:t>
      </w:r>
      <w:r>
        <w:t xml:space="preserve"> 5</w:t>
      </w:r>
    </w:p>
    <w:p w:rsidR="0044404C" w:rsidRDefault="0044404C" w:rsidP="002C4F07">
      <w:pPr>
        <w:pStyle w:val="ListParagraph"/>
        <w:ind w:left="2880"/>
      </w:pPr>
      <w:bookmarkStart w:id="10" w:name="_GoBack"/>
      <w:bookmarkEnd w:id="10"/>
    </w:p>
    <w:p w:rsidR="0095656B" w:rsidRDefault="00E62B9F">
      <w:pPr>
        <w:pStyle w:val="Heading2"/>
      </w:pPr>
      <w:bookmarkStart w:id="11" w:name="_Toc475365722"/>
      <w:r>
        <w:t>Constraints</w:t>
      </w:r>
      <w:bookmarkEnd w:id="11"/>
    </w:p>
    <w:p w:rsidR="0095656B" w:rsidRDefault="0095656B"/>
    <w:p w:rsidR="00BB6622" w:rsidRDefault="00BB6622">
      <w:pPr>
        <w:rPr>
          <w:rFonts w:asciiTheme="majorHAnsi" w:eastAsiaTheme="majorEastAsia" w:hAnsiTheme="majorHAnsi" w:cstheme="majorBidi"/>
          <w:color w:val="F24F4F" w:themeColor="accent1"/>
          <w:sz w:val="36"/>
          <w:szCs w:val="36"/>
        </w:rPr>
      </w:pPr>
      <w:r>
        <w:br w:type="page"/>
      </w:r>
    </w:p>
    <w:p w:rsidR="0095656B" w:rsidRDefault="00E62B9F" w:rsidP="002F2A6A">
      <w:pPr>
        <w:pStyle w:val="Heading1"/>
      </w:pPr>
      <w:bookmarkStart w:id="12" w:name="_Toc475365723"/>
      <w:r>
        <w:lastRenderedPageBreak/>
        <w:t>Story, Setting and Character</w:t>
      </w:r>
      <w:bookmarkEnd w:id="12"/>
    </w:p>
    <w:p w:rsidR="0095656B" w:rsidRDefault="00E62B9F">
      <w:pPr>
        <w:pStyle w:val="Heading2"/>
      </w:pPr>
      <w:bookmarkStart w:id="13" w:name="_Toc475365724"/>
      <w:r>
        <w:t>Story and Narrative</w:t>
      </w:r>
      <w:bookmarkEnd w:id="13"/>
    </w:p>
    <w:p w:rsidR="0095656B" w:rsidRDefault="00BC1559" w:rsidP="00BC1559">
      <w:pPr>
        <w:pStyle w:val="Heading4"/>
      </w:pPr>
      <w:r>
        <w:t xml:space="preserve">Prologue: </w:t>
      </w:r>
    </w:p>
    <w:p w:rsidR="00BC1559" w:rsidRDefault="00FA5891" w:rsidP="00BC1559">
      <w:r>
        <w:t xml:space="preserve">On a gloomy day in Japan, you were walking home from work when you heard a voice calling your name. You look around to see, but no one was to be found.  You decided to follow the voice which led you to an abandoned shrine. While exploring the shrine, you saw a bright light glowing from a mysterious box. You enter the room where the box lay. You suddenly notice a warning sign, wearying passing travelers to not open the box. However, you suddenly feel numb and lose control of your body. All you know is, you wanted to open the box. You opened the box and got suck into another realm, known as the Spiritual World. </w:t>
      </w:r>
    </w:p>
    <w:p w:rsidR="00585FCF" w:rsidRDefault="00585FCF" w:rsidP="00585FCF">
      <w:pPr>
        <w:pStyle w:val="Heading4"/>
      </w:pPr>
      <w:r>
        <w:t>Chapter 1: Earth</w:t>
      </w:r>
    </w:p>
    <w:p w:rsidR="00A633AF" w:rsidRDefault="00A633AF" w:rsidP="00A633AF">
      <w:pPr>
        <w:pStyle w:val="ListParagraph"/>
        <w:numPr>
          <w:ilvl w:val="0"/>
          <w:numId w:val="15"/>
        </w:numPr>
      </w:pPr>
      <w:r>
        <w:t>Part 1: The Beginning</w:t>
      </w:r>
    </w:p>
    <w:p w:rsidR="00A633AF" w:rsidRDefault="00A633AF" w:rsidP="00A633AF">
      <w:pPr>
        <w:pStyle w:val="ListParagraph"/>
        <w:numPr>
          <w:ilvl w:val="1"/>
          <w:numId w:val="15"/>
        </w:numPr>
      </w:pPr>
      <w:r>
        <w:t xml:space="preserve">The Hero woke up from being unconscious. Shocked that </w:t>
      </w:r>
      <w:r w:rsidR="005668D3">
        <w:t xml:space="preserve">this wasn’t a dream, however remain calm. All of a sudden, the hero hears the same voice as before calling for help. </w:t>
      </w:r>
    </w:p>
    <w:p w:rsidR="005668D3" w:rsidRDefault="005668D3" w:rsidP="00A633AF">
      <w:pPr>
        <w:pStyle w:val="ListParagraph"/>
        <w:numPr>
          <w:ilvl w:val="1"/>
          <w:numId w:val="15"/>
        </w:numPr>
      </w:pPr>
      <w:r>
        <w:t xml:space="preserve">Objective: </w:t>
      </w:r>
      <w:r w:rsidR="002F2A6A">
        <w:t xml:space="preserve">Explore the Area and </w:t>
      </w:r>
      <w:r>
        <w:t>Find the Voice</w:t>
      </w:r>
    </w:p>
    <w:p w:rsidR="00A633AF" w:rsidRDefault="00A633AF" w:rsidP="00A633AF">
      <w:pPr>
        <w:pStyle w:val="ListParagraph"/>
        <w:numPr>
          <w:ilvl w:val="0"/>
          <w:numId w:val="15"/>
        </w:numPr>
      </w:pPr>
      <w:r>
        <w:t>Part 2:</w:t>
      </w:r>
      <w:r w:rsidR="005668D3">
        <w:t xml:space="preserve"> Meeting Fae</w:t>
      </w:r>
    </w:p>
    <w:p w:rsidR="005668D3" w:rsidRDefault="005668D3" w:rsidP="005668D3">
      <w:pPr>
        <w:pStyle w:val="ListParagraph"/>
        <w:numPr>
          <w:ilvl w:val="1"/>
          <w:numId w:val="15"/>
        </w:numPr>
      </w:pPr>
      <w:r>
        <w:t xml:space="preserve">Plot/Story: You find out where, well whether whom the voice is coming from. It is Fae, a green yousei, trapped inside a cage. You need to rescue her; however, the room is guarded by Oxen [maybe something else]. Oxen are incredibly strong and definitely </w:t>
      </w:r>
      <w:r w:rsidR="002F2A6A">
        <w:t>1-hit a human being.</w:t>
      </w:r>
    </w:p>
    <w:p w:rsidR="005668D3" w:rsidRDefault="005668D3" w:rsidP="005668D3">
      <w:pPr>
        <w:pStyle w:val="ListParagraph"/>
        <w:numPr>
          <w:ilvl w:val="1"/>
          <w:numId w:val="15"/>
        </w:numPr>
      </w:pPr>
      <w:r>
        <w:t>Objective: Help rescue Fae without being spotted</w:t>
      </w:r>
    </w:p>
    <w:p w:rsidR="005668D3" w:rsidRDefault="005668D3" w:rsidP="005668D3">
      <w:pPr>
        <w:pStyle w:val="ListParagraph"/>
        <w:numPr>
          <w:ilvl w:val="2"/>
          <w:numId w:val="15"/>
        </w:numPr>
      </w:pPr>
      <w:r>
        <w:t xml:space="preserve">Success: You rescued Fae without being spotted. Fae used her power and knocked out the Oxen. Fae explained the situation. </w:t>
      </w:r>
    </w:p>
    <w:p w:rsidR="005668D3" w:rsidRDefault="005668D3" w:rsidP="005668D3">
      <w:pPr>
        <w:pStyle w:val="ListParagraph"/>
        <w:numPr>
          <w:ilvl w:val="2"/>
          <w:numId w:val="15"/>
        </w:numPr>
      </w:pPr>
      <w:r>
        <w:t xml:space="preserve">Fail: You died and started at Room 1 again. </w:t>
      </w:r>
    </w:p>
    <w:p w:rsidR="002F2A6A" w:rsidRDefault="00A633AF" w:rsidP="00A633AF">
      <w:pPr>
        <w:pStyle w:val="ListParagraph"/>
        <w:numPr>
          <w:ilvl w:val="0"/>
          <w:numId w:val="15"/>
        </w:numPr>
      </w:pPr>
      <w:r>
        <w:t>Part 3:</w:t>
      </w:r>
      <w:r w:rsidR="002F2A6A">
        <w:t xml:space="preserve"> Understanding the Gameplay</w:t>
      </w:r>
    </w:p>
    <w:p w:rsidR="00A633AF" w:rsidRDefault="002F2A6A" w:rsidP="002F2A6A">
      <w:pPr>
        <w:pStyle w:val="ListParagraph"/>
        <w:numPr>
          <w:ilvl w:val="1"/>
          <w:numId w:val="15"/>
        </w:numPr>
      </w:pPr>
      <w:r>
        <w:t xml:space="preserve"> </w:t>
      </w:r>
      <w:r w:rsidR="009A1FC2">
        <w:t xml:space="preserve">Objective: </w:t>
      </w:r>
    </w:p>
    <w:p w:rsidR="00A633AF" w:rsidRDefault="00A633AF" w:rsidP="00A633AF">
      <w:pPr>
        <w:pStyle w:val="ListParagraph"/>
        <w:numPr>
          <w:ilvl w:val="0"/>
          <w:numId w:val="15"/>
        </w:numPr>
      </w:pPr>
      <w:r>
        <w:t>Part 4:</w:t>
      </w:r>
      <w:r w:rsidR="002F2A6A">
        <w:t xml:space="preserve"> Meeting Ruler of Earth</w:t>
      </w:r>
    </w:p>
    <w:p w:rsidR="002F2A6A" w:rsidRDefault="009A1FC2" w:rsidP="002F2A6A">
      <w:pPr>
        <w:pStyle w:val="ListParagraph"/>
        <w:numPr>
          <w:ilvl w:val="1"/>
          <w:numId w:val="15"/>
        </w:numPr>
      </w:pPr>
      <w:r>
        <w:t xml:space="preserve">Plot/Story: After saving Fae and understanding the situation, you went to go see the Ruler of Earth. </w:t>
      </w:r>
    </w:p>
    <w:p w:rsidR="009A1FC2" w:rsidRDefault="009A1FC2" w:rsidP="002F2A6A">
      <w:pPr>
        <w:pStyle w:val="ListParagraph"/>
        <w:numPr>
          <w:ilvl w:val="1"/>
          <w:numId w:val="15"/>
        </w:numPr>
      </w:pPr>
      <w:r>
        <w:t>Objective: Successfully Enter the Throne Room</w:t>
      </w:r>
    </w:p>
    <w:p w:rsidR="009A1FC2" w:rsidRDefault="009A1FC2" w:rsidP="009A1FC2">
      <w:pPr>
        <w:pStyle w:val="ListParagraph"/>
        <w:numPr>
          <w:ilvl w:val="2"/>
          <w:numId w:val="15"/>
        </w:numPr>
      </w:pPr>
      <w:r>
        <w:t>Success: If you successfully saved Fae, you can enter the room.</w:t>
      </w:r>
    </w:p>
    <w:p w:rsidR="009A1FC2" w:rsidRDefault="009A1FC2" w:rsidP="009A1FC2">
      <w:pPr>
        <w:pStyle w:val="ListParagraph"/>
        <w:numPr>
          <w:ilvl w:val="2"/>
          <w:numId w:val="15"/>
        </w:numPr>
      </w:pPr>
      <w:r>
        <w:t xml:space="preserve">Fail: The guard men will refuse to see the Ruler of Earth. You can either flee or fight your way through. However, slim chance of passing. </w:t>
      </w:r>
    </w:p>
    <w:p w:rsidR="00A633AF" w:rsidRDefault="00A633AF" w:rsidP="00A633AF">
      <w:pPr>
        <w:pStyle w:val="ListParagraph"/>
        <w:numPr>
          <w:ilvl w:val="0"/>
          <w:numId w:val="15"/>
        </w:numPr>
      </w:pPr>
      <w:r>
        <w:t>Part 5:</w:t>
      </w:r>
      <w:r w:rsidR="009A1FC2">
        <w:t xml:space="preserve"> Save the Other 6 Faeries of Earth</w:t>
      </w:r>
    </w:p>
    <w:p w:rsidR="009A1FC2" w:rsidRDefault="00E0242F" w:rsidP="009A1FC2">
      <w:pPr>
        <w:pStyle w:val="ListParagraph"/>
        <w:numPr>
          <w:ilvl w:val="1"/>
          <w:numId w:val="15"/>
        </w:numPr>
      </w:pPr>
      <w:r>
        <w:t xml:space="preserve">Plot/Story: Ruler of Earth has agreed to help you, on one condition, you must return the other 6 Faeries safely back to him. Without the faeries, he is powerless against the evil spirits and doesn’t have enough strength to fight. With the little powers he </w:t>
      </w:r>
      <w:r w:rsidR="007E5703">
        <w:t>has</w:t>
      </w:r>
      <w:r>
        <w:t xml:space="preserve">, he </w:t>
      </w:r>
      <w:r w:rsidR="007E5703">
        <w:t>manages</w:t>
      </w:r>
      <w:r>
        <w:t xml:space="preserve"> </w:t>
      </w:r>
      <w:r w:rsidR="007E5703">
        <w:t xml:space="preserve">to locate them and open up 6 portals for the hero to explore. </w:t>
      </w:r>
    </w:p>
    <w:p w:rsidR="007E5703" w:rsidRDefault="007E5703" w:rsidP="009A1FC2">
      <w:pPr>
        <w:pStyle w:val="ListParagraph"/>
        <w:numPr>
          <w:ilvl w:val="1"/>
          <w:numId w:val="15"/>
        </w:numPr>
      </w:pPr>
      <w:r>
        <w:t xml:space="preserve">Objective: Safely return 6 Faeries back to Ruler of Earth </w:t>
      </w:r>
    </w:p>
    <w:p w:rsidR="00F741C8" w:rsidRDefault="00F741C8" w:rsidP="00F741C8">
      <w:pPr>
        <w:pStyle w:val="ListParagraph"/>
        <w:numPr>
          <w:ilvl w:val="2"/>
          <w:numId w:val="15"/>
        </w:numPr>
      </w:pPr>
      <w:r>
        <w:t xml:space="preserve">Success: Ruler of Earth and the 7 Faeries used their power to regain control of the Region. However, news of the other regions is still being taken over by evil spirits. Hero unlocked Chapter 2: Water Region. </w:t>
      </w:r>
    </w:p>
    <w:p w:rsidR="00F741C8" w:rsidRPr="00A633AF" w:rsidRDefault="00F741C8" w:rsidP="00F741C8">
      <w:pPr>
        <w:pStyle w:val="ListParagraph"/>
        <w:numPr>
          <w:ilvl w:val="2"/>
          <w:numId w:val="15"/>
        </w:numPr>
      </w:pPr>
      <w:r>
        <w:t xml:space="preserve">Fail: You’re stuck in Earth Region otherwise. </w:t>
      </w:r>
    </w:p>
    <w:p w:rsidR="00585FCF" w:rsidRDefault="00585FCF" w:rsidP="00585FCF">
      <w:pPr>
        <w:pStyle w:val="Heading4"/>
      </w:pPr>
      <w:r>
        <w:lastRenderedPageBreak/>
        <w:t>Chapter 2: Water</w:t>
      </w:r>
    </w:p>
    <w:p w:rsidR="00585FCF" w:rsidRDefault="00585FCF" w:rsidP="00585FCF">
      <w:pPr>
        <w:pStyle w:val="Heading4"/>
      </w:pPr>
      <w:r>
        <w:t>Chapter 3: Fire</w:t>
      </w:r>
    </w:p>
    <w:p w:rsidR="00585FCF" w:rsidRDefault="00585FCF" w:rsidP="00585FCF">
      <w:pPr>
        <w:pStyle w:val="Heading4"/>
      </w:pPr>
      <w:r>
        <w:t>Chapter 4: Wind</w:t>
      </w:r>
    </w:p>
    <w:p w:rsidR="00585FCF" w:rsidRPr="00585FCF" w:rsidRDefault="00585FCF" w:rsidP="00585FCF">
      <w:pPr>
        <w:pStyle w:val="Heading4"/>
      </w:pPr>
      <w:r>
        <w:t>Chapter 5: Final Chapter</w:t>
      </w:r>
    </w:p>
    <w:p w:rsidR="00FA5891" w:rsidRPr="00BC1559" w:rsidRDefault="00FA5891" w:rsidP="00BC1559"/>
    <w:p w:rsidR="0095656B" w:rsidRDefault="00E62B9F">
      <w:pPr>
        <w:pStyle w:val="Heading2"/>
      </w:pPr>
      <w:bookmarkStart w:id="14" w:name="_Toc475365725"/>
      <w:r>
        <w:t>Game World</w:t>
      </w:r>
      <w:bookmarkEnd w:id="14"/>
    </w:p>
    <w:p w:rsidR="002C078B" w:rsidRDefault="002C078B" w:rsidP="00175630">
      <w:pPr>
        <w:spacing w:after="0"/>
      </w:pPr>
      <w:r>
        <w:t xml:space="preserve">There are 4 Type of World within the realm: </w:t>
      </w:r>
    </w:p>
    <w:p w:rsidR="002C078B" w:rsidRDefault="002C078B" w:rsidP="002C078B">
      <w:pPr>
        <w:pStyle w:val="ListParagraph"/>
        <w:numPr>
          <w:ilvl w:val="0"/>
          <w:numId w:val="9"/>
        </w:numPr>
      </w:pPr>
      <w:r>
        <w:t>Spring/East</w:t>
      </w:r>
    </w:p>
    <w:p w:rsidR="00173EAD" w:rsidRDefault="00173EAD" w:rsidP="00173EAD">
      <w:pPr>
        <w:pStyle w:val="ListParagraph"/>
        <w:numPr>
          <w:ilvl w:val="1"/>
          <w:numId w:val="9"/>
        </w:numPr>
      </w:pPr>
      <w:r>
        <w:t xml:space="preserve">7 Land: </w:t>
      </w:r>
    </w:p>
    <w:p w:rsidR="002C078B" w:rsidRDefault="002C078B" w:rsidP="002C078B">
      <w:pPr>
        <w:pStyle w:val="ListParagraph"/>
        <w:numPr>
          <w:ilvl w:val="1"/>
          <w:numId w:val="9"/>
        </w:numPr>
      </w:pPr>
      <w:r>
        <w:t>Element: water</w:t>
      </w:r>
    </w:p>
    <w:p w:rsidR="002C078B" w:rsidRDefault="002C078B" w:rsidP="002C078B">
      <w:pPr>
        <w:pStyle w:val="ListParagraph"/>
        <w:numPr>
          <w:ilvl w:val="0"/>
          <w:numId w:val="9"/>
        </w:numPr>
      </w:pPr>
      <w:r>
        <w:t>Summer/South</w:t>
      </w:r>
    </w:p>
    <w:p w:rsidR="00173EAD" w:rsidRDefault="00173EAD" w:rsidP="00173EAD">
      <w:pPr>
        <w:pStyle w:val="ListParagraph"/>
        <w:numPr>
          <w:ilvl w:val="1"/>
          <w:numId w:val="9"/>
        </w:numPr>
      </w:pPr>
      <w:r>
        <w:t>7 Land:</w:t>
      </w:r>
    </w:p>
    <w:p w:rsidR="002C078B" w:rsidRDefault="002C078B" w:rsidP="002C078B">
      <w:pPr>
        <w:pStyle w:val="ListParagraph"/>
        <w:numPr>
          <w:ilvl w:val="1"/>
          <w:numId w:val="9"/>
        </w:numPr>
      </w:pPr>
      <w:r>
        <w:t xml:space="preserve">Element: </w:t>
      </w:r>
      <w:r w:rsidR="00175630">
        <w:t>fire</w:t>
      </w:r>
    </w:p>
    <w:p w:rsidR="002C078B" w:rsidRDefault="002C078B" w:rsidP="002C078B">
      <w:pPr>
        <w:pStyle w:val="ListParagraph"/>
        <w:numPr>
          <w:ilvl w:val="0"/>
          <w:numId w:val="9"/>
        </w:numPr>
      </w:pPr>
      <w:r>
        <w:t>Autumn/West</w:t>
      </w:r>
    </w:p>
    <w:p w:rsidR="00173EAD" w:rsidRDefault="00173EAD" w:rsidP="00173EAD">
      <w:pPr>
        <w:pStyle w:val="ListParagraph"/>
        <w:numPr>
          <w:ilvl w:val="1"/>
          <w:numId w:val="9"/>
        </w:numPr>
      </w:pPr>
      <w:r>
        <w:t xml:space="preserve">7 Land: </w:t>
      </w:r>
    </w:p>
    <w:p w:rsidR="00175630" w:rsidRDefault="00175630" w:rsidP="00175630">
      <w:pPr>
        <w:pStyle w:val="ListParagraph"/>
        <w:numPr>
          <w:ilvl w:val="1"/>
          <w:numId w:val="9"/>
        </w:numPr>
      </w:pPr>
      <w:r>
        <w:t>Element:</w:t>
      </w:r>
      <w:r w:rsidR="00A332E0">
        <w:t xml:space="preserve"> earth</w:t>
      </w:r>
    </w:p>
    <w:p w:rsidR="002C078B" w:rsidRDefault="002C078B" w:rsidP="002C078B">
      <w:pPr>
        <w:pStyle w:val="ListParagraph"/>
        <w:numPr>
          <w:ilvl w:val="0"/>
          <w:numId w:val="9"/>
        </w:numPr>
      </w:pPr>
      <w:r>
        <w:t>Winter/North</w:t>
      </w:r>
    </w:p>
    <w:p w:rsidR="00173EAD" w:rsidRDefault="00173EAD" w:rsidP="00173EAD">
      <w:pPr>
        <w:pStyle w:val="ListParagraph"/>
        <w:numPr>
          <w:ilvl w:val="1"/>
          <w:numId w:val="9"/>
        </w:numPr>
      </w:pPr>
      <w:r>
        <w:t xml:space="preserve">7 Land: </w:t>
      </w:r>
    </w:p>
    <w:p w:rsidR="002C078B" w:rsidRDefault="00175630" w:rsidP="002C078B">
      <w:pPr>
        <w:pStyle w:val="ListParagraph"/>
        <w:numPr>
          <w:ilvl w:val="1"/>
          <w:numId w:val="9"/>
        </w:numPr>
      </w:pPr>
      <w:r>
        <w:t xml:space="preserve">Element: </w:t>
      </w:r>
      <w:r w:rsidR="00A332E0">
        <w:t>wind</w:t>
      </w:r>
    </w:p>
    <w:p w:rsidR="006B0AB2" w:rsidRDefault="007503D2" w:rsidP="006B0AB2">
      <w:pPr>
        <w:pStyle w:val="Heading2"/>
      </w:pPr>
      <w:bookmarkStart w:id="15" w:name="_Toc475365726"/>
      <w:r>
        <w:t>C</w:t>
      </w:r>
      <w:r w:rsidR="00E62B9F">
        <w:t>haracter</w:t>
      </w:r>
      <w:bookmarkEnd w:id="15"/>
    </w:p>
    <w:p w:rsidR="0095656B" w:rsidRDefault="002E0017" w:rsidP="002E0017">
      <w:pPr>
        <w:pStyle w:val="ListParagraph"/>
        <w:numPr>
          <w:ilvl w:val="0"/>
          <w:numId w:val="10"/>
        </w:numPr>
      </w:pPr>
      <w:r>
        <w:t xml:space="preserve">Yousei </w:t>
      </w:r>
      <w:r w:rsidR="00BC1559">
        <w:t xml:space="preserve">– Japanese Faeries </w:t>
      </w:r>
    </w:p>
    <w:p w:rsidR="00A633AF" w:rsidRDefault="00A633AF" w:rsidP="00A633AF">
      <w:pPr>
        <w:pStyle w:val="ListParagraph"/>
        <w:numPr>
          <w:ilvl w:val="1"/>
          <w:numId w:val="10"/>
        </w:numPr>
      </w:pPr>
      <w:r>
        <w:t>Green Faeries:</w:t>
      </w:r>
    </w:p>
    <w:p w:rsidR="00A633AF" w:rsidRDefault="00A633AF" w:rsidP="00A633AF">
      <w:pPr>
        <w:pStyle w:val="ListParagraph"/>
        <w:numPr>
          <w:ilvl w:val="1"/>
          <w:numId w:val="10"/>
        </w:numPr>
      </w:pPr>
      <w:r>
        <w:t>Blue Faeries:</w:t>
      </w:r>
    </w:p>
    <w:p w:rsidR="00A633AF" w:rsidRDefault="00A633AF" w:rsidP="00A633AF">
      <w:pPr>
        <w:pStyle w:val="ListParagraph"/>
        <w:numPr>
          <w:ilvl w:val="1"/>
          <w:numId w:val="10"/>
        </w:numPr>
      </w:pPr>
      <w:r>
        <w:t>Yellow Faeries:</w:t>
      </w:r>
    </w:p>
    <w:p w:rsidR="00A633AF" w:rsidRDefault="00A633AF" w:rsidP="00A633AF">
      <w:pPr>
        <w:pStyle w:val="ListParagraph"/>
        <w:numPr>
          <w:ilvl w:val="1"/>
          <w:numId w:val="10"/>
        </w:numPr>
      </w:pPr>
      <w:r>
        <w:t xml:space="preserve">Red Faeries: </w:t>
      </w:r>
    </w:p>
    <w:p w:rsidR="00A633AF" w:rsidRDefault="00A633AF" w:rsidP="00A633AF">
      <w:pPr>
        <w:pStyle w:val="ListParagraph"/>
        <w:numPr>
          <w:ilvl w:val="1"/>
          <w:numId w:val="10"/>
        </w:numPr>
      </w:pPr>
      <w:r>
        <w:t xml:space="preserve">Orange Faeries: </w:t>
      </w:r>
    </w:p>
    <w:p w:rsidR="00A633AF" w:rsidRDefault="00A633AF" w:rsidP="00A633AF">
      <w:pPr>
        <w:pStyle w:val="ListParagraph"/>
        <w:numPr>
          <w:ilvl w:val="1"/>
          <w:numId w:val="10"/>
        </w:numPr>
      </w:pPr>
      <w:r>
        <w:t xml:space="preserve">Purple Faeries: </w:t>
      </w:r>
    </w:p>
    <w:p w:rsidR="00A633AF" w:rsidRDefault="00A633AF" w:rsidP="00A633AF">
      <w:pPr>
        <w:pStyle w:val="ListParagraph"/>
        <w:numPr>
          <w:ilvl w:val="1"/>
          <w:numId w:val="10"/>
        </w:numPr>
      </w:pPr>
      <w:r>
        <w:t xml:space="preserve">Pink Faeries: </w:t>
      </w:r>
      <w:r>
        <w:br/>
      </w:r>
    </w:p>
    <w:p w:rsidR="002E0017" w:rsidRDefault="00BC1559" w:rsidP="002E0017">
      <w:pPr>
        <w:pStyle w:val="ListParagraph"/>
        <w:numPr>
          <w:ilvl w:val="0"/>
          <w:numId w:val="10"/>
        </w:numPr>
      </w:pPr>
      <w:r>
        <w:t xml:space="preserve">Japanese Zodiac </w:t>
      </w:r>
    </w:p>
    <w:p w:rsidR="00BC1559" w:rsidRDefault="00BC1559" w:rsidP="00BC1559">
      <w:pPr>
        <w:pStyle w:val="ListParagraph"/>
        <w:numPr>
          <w:ilvl w:val="1"/>
          <w:numId w:val="10"/>
        </w:numPr>
      </w:pPr>
      <w:r>
        <w:t>Rat</w:t>
      </w:r>
    </w:p>
    <w:p w:rsidR="00BC1559" w:rsidRDefault="00BC1559" w:rsidP="00BC1559">
      <w:pPr>
        <w:pStyle w:val="ListParagraph"/>
        <w:numPr>
          <w:ilvl w:val="1"/>
          <w:numId w:val="10"/>
        </w:numPr>
      </w:pPr>
      <w:r>
        <w:t>Ox</w:t>
      </w:r>
    </w:p>
    <w:p w:rsidR="00BC1559" w:rsidRDefault="00BC1559" w:rsidP="00BC1559">
      <w:pPr>
        <w:pStyle w:val="ListParagraph"/>
        <w:numPr>
          <w:ilvl w:val="1"/>
          <w:numId w:val="10"/>
        </w:numPr>
      </w:pPr>
      <w:r>
        <w:t>Tiger</w:t>
      </w:r>
    </w:p>
    <w:p w:rsidR="00BC1559" w:rsidRDefault="00BC1559" w:rsidP="00BC1559">
      <w:pPr>
        <w:pStyle w:val="ListParagraph"/>
        <w:numPr>
          <w:ilvl w:val="1"/>
          <w:numId w:val="10"/>
        </w:numPr>
      </w:pPr>
      <w:r>
        <w:t>Rabbit</w:t>
      </w:r>
    </w:p>
    <w:p w:rsidR="00BC1559" w:rsidRDefault="00BC1559" w:rsidP="00BC1559">
      <w:pPr>
        <w:pStyle w:val="ListParagraph"/>
        <w:numPr>
          <w:ilvl w:val="1"/>
          <w:numId w:val="10"/>
        </w:numPr>
      </w:pPr>
      <w:r>
        <w:t>Dragon</w:t>
      </w:r>
    </w:p>
    <w:p w:rsidR="00BC1559" w:rsidRDefault="00BC1559" w:rsidP="00BC1559">
      <w:pPr>
        <w:pStyle w:val="ListParagraph"/>
        <w:numPr>
          <w:ilvl w:val="1"/>
          <w:numId w:val="10"/>
        </w:numPr>
      </w:pPr>
      <w:r>
        <w:t xml:space="preserve">Snake </w:t>
      </w:r>
    </w:p>
    <w:p w:rsidR="00BC1559" w:rsidRDefault="00BC1559" w:rsidP="00BC1559">
      <w:pPr>
        <w:pStyle w:val="ListParagraph"/>
        <w:numPr>
          <w:ilvl w:val="1"/>
          <w:numId w:val="10"/>
        </w:numPr>
      </w:pPr>
      <w:r>
        <w:t>Horse</w:t>
      </w:r>
    </w:p>
    <w:p w:rsidR="00BC1559" w:rsidRDefault="00BC1559" w:rsidP="00BC1559">
      <w:pPr>
        <w:pStyle w:val="ListParagraph"/>
        <w:numPr>
          <w:ilvl w:val="1"/>
          <w:numId w:val="10"/>
        </w:numPr>
      </w:pPr>
      <w:r>
        <w:t xml:space="preserve">Goat </w:t>
      </w:r>
    </w:p>
    <w:p w:rsidR="00BC1559" w:rsidRDefault="00BC1559" w:rsidP="00BC1559">
      <w:pPr>
        <w:pStyle w:val="ListParagraph"/>
        <w:numPr>
          <w:ilvl w:val="1"/>
          <w:numId w:val="10"/>
        </w:numPr>
      </w:pPr>
      <w:r>
        <w:t>Monkey</w:t>
      </w:r>
    </w:p>
    <w:p w:rsidR="00BC1559" w:rsidRDefault="00BC1559" w:rsidP="00BC1559">
      <w:pPr>
        <w:pStyle w:val="ListParagraph"/>
        <w:numPr>
          <w:ilvl w:val="1"/>
          <w:numId w:val="10"/>
        </w:numPr>
      </w:pPr>
      <w:r>
        <w:t>Rooster</w:t>
      </w:r>
    </w:p>
    <w:p w:rsidR="00BC1559" w:rsidRDefault="00BC1559" w:rsidP="00BC1559">
      <w:pPr>
        <w:pStyle w:val="ListParagraph"/>
        <w:numPr>
          <w:ilvl w:val="1"/>
          <w:numId w:val="10"/>
        </w:numPr>
      </w:pPr>
      <w:r>
        <w:t>Dog</w:t>
      </w:r>
    </w:p>
    <w:p w:rsidR="00BC1559" w:rsidRDefault="00BC1559" w:rsidP="00BC1559">
      <w:pPr>
        <w:pStyle w:val="ListParagraph"/>
        <w:numPr>
          <w:ilvl w:val="1"/>
          <w:numId w:val="10"/>
        </w:numPr>
      </w:pPr>
      <w:r>
        <w:t>Boar</w:t>
      </w:r>
    </w:p>
    <w:p w:rsidR="0095656B" w:rsidRDefault="0005136A" w:rsidP="00BB6622">
      <w:pPr>
        <w:pStyle w:val="ListParagraph"/>
        <w:numPr>
          <w:ilvl w:val="0"/>
          <w:numId w:val="10"/>
        </w:numPr>
      </w:pPr>
      <w:r>
        <w:t xml:space="preserve">Monsters </w:t>
      </w:r>
    </w:p>
    <w:p w:rsidR="0095656B" w:rsidRDefault="00E62B9F">
      <w:pPr>
        <w:pStyle w:val="Heading1"/>
        <w:keepNext w:val="0"/>
        <w:keepLines w:val="0"/>
        <w:pageBreakBefore/>
      </w:pPr>
      <w:bookmarkStart w:id="16" w:name="_Toc475365727"/>
      <w:r>
        <w:lastRenderedPageBreak/>
        <w:t>Levels</w:t>
      </w:r>
      <w:bookmarkEnd w:id="16"/>
    </w:p>
    <w:p w:rsidR="0095656B" w:rsidRDefault="00585FCF" w:rsidP="00585FCF">
      <w:pPr>
        <w:pStyle w:val="Heading2"/>
      </w:pPr>
      <w:bookmarkStart w:id="17" w:name="_Toc475365728"/>
      <w:r>
        <w:t>Objectives</w:t>
      </w:r>
      <w:bookmarkEnd w:id="17"/>
    </w:p>
    <w:p w:rsidR="00585FCF" w:rsidRDefault="00585FCF" w:rsidP="00585FCF">
      <w:pPr>
        <w:pStyle w:val="Heading4"/>
        <w:numPr>
          <w:ilvl w:val="0"/>
          <w:numId w:val="11"/>
        </w:numPr>
      </w:pPr>
      <w:r>
        <w:t>Helps save all the Yousei from each Region (Total Number: 7 per region)</w:t>
      </w:r>
    </w:p>
    <w:p w:rsidR="00585FCF" w:rsidRPr="00585FCF" w:rsidRDefault="00585FCF" w:rsidP="00DE4353">
      <w:pPr>
        <w:ind w:left="720"/>
      </w:pPr>
      <w:r>
        <w:t xml:space="preserve">Plot/Story: The evil spirits have gather together and caused chaos once again. They have kidnapped all the yousei (Japanese fairies) and disperse them in different locations, guarded by their minions. </w:t>
      </w:r>
      <w:r w:rsidR="00DE4353">
        <w:t xml:space="preserve">Your job is to rescue them and bring to the Ruler of each domain. With the power of the 7 fairies and the Ruler, they can take control of their regime once again. </w:t>
      </w:r>
    </w:p>
    <w:p w:rsidR="00585FCF" w:rsidRDefault="00585FCF" w:rsidP="0005136A">
      <w:pPr>
        <w:pStyle w:val="Heading4"/>
        <w:numPr>
          <w:ilvl w:val="0"/>
          <w:numId w:val="11"/>
        </w:numPr>
      </w:pPr>
      <w:r>
        <w:t>Helps the spirits w</w:t>
      </w:r>
      <w:r w:rsidRPr="00585FCF">
        <w:t>orld</w:t>
      </w:r>
      <w:r>
        <w:t xml:space="preserve"> </w:t>
      </w:r>
      <w:r w:rsidR="0005136A">
        <w:t>find peace and tranquility – Mini Side Quests?</w:t>
      </w:r>
    </w:p>
    <w:p w:rsidR="0005136A" w:rsidRDefault="0005136A" w:rsidP="0005136A">
      <w:pPr>
        <w:spacing w:after="0"/>
        <w:ind w:left="720"/>
      </w:pPr>
      <w:r>
        <w:t xml:space="preserve">Plot/Story: As you known, evil spirits have gain control of the Spiritual World. Their influences are rubbing on innocent and misguided spirits. Interact both bad and good spirits to join your side for peace and tranquility, whether battling or just simply talking. </w:t>
      </w:r>
    </w:p>
    <w:p w:rsidR="0005136A" w:rsidRDefault="0005136A" w:rsidP="0005136A">
      <w:pPr>
        <w:spacing w:after="0"/>
        <w:ind w:left="720"/>
      </w:pPr>
      <w:r w:rsidRPr="00A63C13">
        <w:rPr>
          <w:u w:val="single"/>
        </w:rPr>
        <w:t>Convert</w:t>
      </w:r>
      <w:r>
        <w:t xml:space="preserve">: Bad </w:t>
      </w:r>
      <w:r>
        <w:sym w:font="Wingdings" w:char="F0E0"/>
      </w:r>
      <w:r>
        <w:t xml:space="preserve"> Good </w:t>
      </w:r>
      <w:r>
        <w:sym w:font="Wingdings" w:char="F0E0"/>
      </w:r>
      <w:r>
        <w:t xml:space="preserve"> Join Team </w:t>
      </w:r>
    </w:p>
    <w:p w:rsidR="00A63C13" w:rsidRDefault="00A63C13" w:rsidP="0005136A">
      <w:pPr>
        <w:spacing w:after="0"/>
        <w:ind w:left="720"/>
      </w:pPr>
      <w:r w:rsidRPr="00A63C13">
        <w:rPr>
          <w:u w:val="single"/>
        </w:rPr>
        <w:t>Reward:</w:t>
      </w:r>
      <w:r>
        <w:t xml:space="preserve"> Random chance of Money and Exp. </w:t>
      </w:r>
    </w:p>
    <w:p w:rsidR="0005136A" w:rsidRPr="0005136A" w:rsidRDefault="0005136A" w:rsidP="0005136A">
      <w:pPr>
        <w:spacing w:after="0"/>
        <w:ind w:left="720"/>
      </w:pPr>
    </w:p>
    <w:p w:rsidR="00DE4353" w:rsidRDefault="00DE4353" w:rsidP="00DE4353">
      <w:pPr>
        <w:pStyle w:val="Heading4"/>
        <w:numPr>
          <w:ilvl w:val="0"/>
          <w:numId w:val="11"/>
        </w:numPr>
      </w:pPr>
      <w:r>
        <w:t>Helps the hero get back home</w:t>
      </w:r>
    </w:p>
    <w:p w:rsidR="00DE4353" w:rsidRDefault="00DE4353" w:rsidP="00DE4353">
      <w:pPr>
        <w:ind w:left="720"/>
      </w:pPr>
      <w:r>
        <w:t xml:space="preserve">Plot/Story: The hero is trapped inside a mysterious box that took him/her to another realm, known as the Spiritual World. The spiritual world is no place for a human being to live. Rumor to be said that, with the power of the 4 Ruler of the Spiritual World, portals between the Spiritual and Real World is possible. </w:t>
      </w:r>
      <w:r w:rsidR="0005136A">
        <w:t xml:space="preserve">However, what are the chances that you will convince the Rulers to help you? </w:t>
      </w:r>
    </w:p>
    <w:p w:rsidR="00A63C13" w:rsidRDefault="00A63C13" w:rsidP="00A63C13">
      <w:pPr>
        <w:pStyle w:val="Heading4"/>
        <w:numPr>
          <w:ilvl w:val="0"/>
          <w:numId w:val="11"/>
        </w:numPr>
      </w:pPr>
      <w:r>
        <w:t>Unlocked Hidden Passage and Treasure</w:t>
      </w:r>
    </w:p>
    <w:p w:rsidR="00A63C13" w:rsidRDefault="00A63C13" w:rsidP="00A63C13">
      <w:pPr>
        <w:ind w:left="720"/>
      </w:pPr>
      <w:r>
        <w:t xml:space="preserve">Plot/Story: There are vast hidden treasures for you to find. Treasure can range from money, items, and even valuable jewels. Along with hidden treasures, you will find some passage to be locked. In order to unlocked those passage, you need a certain key, which are hidden around the region. Good luck finding them. </w:t>
      </w:r>
    </w:p>
    <w:p w:rsidR="00F741C8" w:rsidRDefault="00F741C8" w:rsidP="00A63C13">
      <w:pPr>
        <w:ind w:left="720"/>
      </w:pPr>
    </w:p>
    <w:p w:rsidR="00F741C8" w:rsidRDefault="00F741C8" w:rsidP="00A63C13">
      <w:pPr>
        <w:ind w:left="720"/>
      </w:pPr>
    </w:p>
    <w:p w:rsidR="00F741C8" w:rsidRDefault="00F741C8" w:rsidP="00A63C13">
      <w:pPr>
        <w:ind w:left="720"/>
      </w:pPr>
    </w:p>
    <w:p w:rsidR="00F741C8" w:rsidRDefault="00F741C8" w:rsidP="00A63C13">
      <w:pPr>
        <w:ind w:left="720"/>
      </w:pPr>
    </w:p>
    <w:p w:rsidR="00F741C8" w:rsidRDefault="00F741C8" w:rsidP="00A63C13">
      <w:pPr>
        <w:ind w:left="720"/>
      </w:pPr>
    </w:p>
    <w:p w:rsidR="00F741C8" w:rsidRDefault="00F741C8" w:rsidP="00A63C13">
      <w:pPr>
        <w:ind w:left="720"/>
      </w:pPr>
    </w:p>
    <w:p w:rsidR="00E72435" w:rsidRDefault="00E72435" w:rsidP="00A63C13">
      <w:pPr>
        <w:ind w:left="720"/>
      </w:pPr>
    </w:p>
    <w:p w:rsidR="00E72435" w:rsidRDefault="00E72435" w:rsidP="00A63C13">
      <w:pPr>
        <w:ind w:left="720"/>
      </w:pPr>
    </w:p>
    <w:p w:rsidR="00E72435" w:rsidRDefault="00E72435" w:rsidP="00A63C13">
      <w:pPr>
        <w:ind w:left="720"/>
      </w:pPr>
    </w:p>
    <w:p w:rsidR="00E72435" w:rsidRDefault="00E72435" w:rsidP="00E72435">
      <w:pPr>
        <w:pStyle w:val="Heading1"/>
        <w:keepNext w:val="0"/>
        <w:keepLines w:val="0"/>
        <w:pageBreakBefore/>
      </w:pPr>
      <w:r>
        <w:lastRenderedPageBreak/>
        <w:t>Interface</w:t>
      </w:r>
    </w:p>
    <w:p w:rsidR="00C75C0E" w:rsidRDefault="00E72435" w:rsidP="00C75C0E">
      <w:pPr>
        <w:pStyle w:val="Heading2"/>
      </w:pPr>
      <w:r>
        <w:t xml:space="preserve">Visual System </w:t>
      </w:r>
    </w:p>
    <w:p w:rsidR="00563A76" w:rsidRDefault="00563A76" w:rsidP="00563A76">
      <w:pPr>
        <w:pStyle w:val="Heading4"/>
      </w:pPr>
      <w:r>
        <w:t>Character Attribute [Suggestion]:</w:t>
      </w:r>
    </w:p>
    <w:p w:rsidR="00270CBC" w:rsidRPr="00270CBC" w:rsidRDefault="00270CBC" w:rsidP="00270CBC">
      <w:pPr>
        <w:spacing w:after="0"/>
      </w:pPr>
      <w:r>
        <w:t xml:space="preserve">There are 4 Main Attribute: </w:t>
      </w:r>
    </w:p>
    <w:p w:rsidR="00563A76" w:rsidRDefault="00563A76" w:rsidP="00270CBC">
      <w:pPr>
        <w:pStyle w:val="ListParagraph"/>
        <w:numPr>
          <w:ilvl w:val="0"/>
          <w:numId w:val="16"/>
        </w:numPr>
        <w:spacing w:after="0"/>
      </w:pPr>
      <w:r>
        <w:t>Strength</w:t>
      </w:r>
      <w:r w:rsidR="00270CBC">
        <w:t xml:space="preserve"> – Higher Attack Damage</w:t>
      </w:r>
    </w:p>
    <w:p w:rsidR="00563A76" w:rsidRDefault="00270CBC" w:rsidP="00270CBC">
      <w:pPr>
        <w:pStyle w:val="ListParagraph"/>
        <w:numPr>
          <w:ilvl w:val="0"/>
          <w:numId w:val="16"/>
        </w:numPr>
        <w:spacing w:after="0"/>
      </w:pPr>
      <w:r>
        <w:t>Vitality – Higher Health Point</w:t>
      </w:r>
    </w:p>
    <w:p w:rsidR="00563A76" w:rsidRDefault="00270CBC" w:rsidP="00270CBC">
      <w:pPr>
        <w:pStyle w:val="ListParagraph"/>
        <w:numPr>
          <w:ilvl w:val="0"/>
          <w:numId w:val="16"/>
        </w:numPr>
        <w:spacing w:after="0"/>
      </w:pPr>
      <w:r>
        <w:t>Agility – Higher chance of flee, and dodge</w:t>
      </w:r>
    </w:p>
    <w:p w:rsidR="00270CBC" w:rsidRDefault="00270CBC" w:rsidP="00563A76">
      <w:pPr>
        <w:pStyle w:val="ListParagraph"/>
        <w:numPr>
          <w:ilvl w:val="0"/>
          <w:numId w:val="16"/>
        </w:numPr>
      </w:pPr>
      <w:r>
        <w:t xml:space="preserve">Luck - Random success of crit and dodge </w:t>
      </w:r>
    </w:p>
    <w:p w:rsidR="007E00F5" w:rsidRDefault="007E00F5" w:rsidP="00563A76">
      <w:pPr>
        <w:pStyle w:val="ListParagraph"/>
        <w:numPr>
          <w:ilvl w:val="0"/>
          <w:numId w:val="16"/>
        </w:numPr>
      </w:pPr>
      <w:r>
        <w:t xml:space="preserve">Spiritual Animal? </w:t>
      </w:r>
    </w:p>
    <w:p w:rsidR="00270CBC" w:rsidRPr="00563A76" w:rsidRDefault="00270CBC" w:rsidP="00270CBC">
      <w:r>
        <w:t xml:space="preserve">Level Gains: </w:t>
      </w:r>
    </w:p>
    <w:p w:rsidR="00E72435" w:rsidRDefault="00E72435" w:rsidP="00E72435">
      <w:pPr>
        <w:pStyle w:val="Heading2"/>
      </w:pPr>
      <w:r>
        <w:t xml:space="preserve">Control System </w:t>
      </w:r>
    </w:p>
    <w:p w:rsidR="00E72435" w:rsidRDefault="00E72435" w:rsidP="00E72435">
      <w:pPr>
        <w:pStyle w:val="Heading2"/>
      </w:pPr>
      <w:r>
        <w:t>Audio, Music, Sound Effects</w:t>
      </w:r>
    </w:p>
    <w:p w:rsidR="00E72435" w:rsidRDefault="00E72435" w:rsidP="00E72435">
      <w:pPr>
        <w:pStyle w:val="Heading2"/>
      </w:pPr>
      <w:r>
        <w:t xml:space="preserve">Help System </w:t>
      </w:r>
    </w:p>
    <w:p w:rsidR="00E72435" w:rsidRPr="00E72435" w:rsidRDefault="00E72435" w:rsidP="00E72435"/>
    <w:p w:rsidR="00E72435" w:rsidRPr="00E72435" w:rsidRDefault="00E72435" w:rsidP="00E72435"/>
    <w:p w:rsidR="00E72435" w:rsidRDefault="00E72435" w:rsidP="00A63C13">
      <w:pPr>
        <w:ind w:left="720"/>
      </w:pPr>
    </w:p>
    <w:p w:rsidR="00F741C8" w:rsidRDefault="00F741C8" w:rsidP="00A63C13">
      <w:pPr>
        <w:ind w:left="720"/>
      </w:pPr>
    </w:p>
    <w:p w:rsidR="00F741C8" w:rsidRDefault="00F741C8" w:rsidP="00A63C13">
      <w:pPr>
        <w:ind w:left="720"/>
      </w:pPr>
    </w:p>
    <w:p w:rsidR="00F741C8" w:rsidRDefault="00F741C8" w:rsidP="00A63C13">
      <w:pPr>
        <w:ind w:left="720"/>
      </w:pPr>
    </w:p>
    <w:p w:rsidR="00C74FBB" w:rsidRDefault="00C74FBB" w:rsidP="00C74FBB">
      <w:pPr>
        <w:pStyle w:val="Heading1"/>
        <w:keepNext w:val="0"/>
        <w:keepLines w:val="0"/>
        <w:pageBreakBefore/>
      </w:pPr>
      <w:bookmarkStart w:id="18" w:name="_Toc475365729"/>
      <w:r>
        <w:lastRenderedPageBreak/>
        <w:t>Appendix</w:t>
      </w:r>
    </w:p>
    <w:p w:rsidR="00C74FBB" w:rsidRDefault="00C74FBB">
      <w:pPr>
        <w:rPr>
          <w:b/>
          <w:bCs/>
          <w:sz w:val="26"/>
          <w:szCs w:val="26"/>
        </w:rPr>
      </w:pPr>
      <w:r>
        <w:br w:type="page"/>
      </w:r>
    </w:p>
    <w:p w:rsidR="00F741C8" w:rsidRDefault="00F741C8" w:rsidP="00F741C8">
      <w:pPr>
        <w:pStyle w:val="Heading2"/>
      </w:pPr>
      <w:r>
        <w:lastRenderedPageBreak/>
        <w:t>Maps Reference</w:t>
      </w:r>
      <w:bookmarkEnd w:id="18"/>
    </w:p>
    <w:p w:rsidR="00F741C8" w:rsidRPr="00A63C13" w:rsidRDefault="00F741C8" w:rsidP="00BB6622">
      <w:pPr>
        <w:pStyle w:val="Heading4"/>
      </w:pPr>
      <w:r>
        <w:rPr>
          <w:noProof/>
          <w:lang w:eastAsia="en-US"/>
        </w:rPr>
        <w:drawing>
          <wp:anchor distT="0" distB="0" distL="114300" distR="114300" simplePos="0" relativeHeight="251661312" behindDoc="0" locked="0" layoutInCell="1" allowOverlap="1" wp14:anchorId="13AD1F55" wp14:editId="7397C4F6">
            <wp:simplePos x="0" y="0"/>
            <wp:positionH relativeFrom="margin">
              <wp:posOffset>0</wp:posOffset>
            </wp:positionH>
            <wp:positionV relativeFrom="margin">
              <wp:posOffset>428625</wp:posOffset>
            </wp:positionV>
            <wp:extent cx="5943600" cy="7691718"/>
            <wp:effectExtent l="0" t="0" r="0" b="5080"/>
            <wp:wrapSquare wrapText="bothSides"/>
            <wp:docPr id="3" name="Picture 3" descr="http://osrtoday.com/wp-content/uploads/2015/07/Stoneholm-Dungeon-r1-P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srtoday.com/wp-content/uploads/2015/07/Stoneholm-Dungeon-r1-PARC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anchor>
        </w:drawing>
      </w:r>
      <w:r w:rsidR="00BB6622">
        <w:t>The Earth Kingdom [need a better name]:</w:t>
      </w:r>
    </w:p>
    <w:sectPr w:rsidR="00F741C8" w:rsidRPr="00A63C13">
      <w:footerReference w:type="default" r:id="rId14"/>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16DD" w:rsidRDefault="005B16DD">
      <w:pPr>
        <w:spacing w:after="0" w:line="240" w:lineRule="auto"/>
      </w:pPr>
      <w:r>
        <w:separator/>
      </w:r>
    </w:p>
  </w:endnote>
  <w:endnote w:type="continuationSeparator" w:id="0">
    <w:p w:rsidR="005B16DD" w:rsidRDefault="005B1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A12" w:rsidRDefault="005B16DD">
    <w:pPr>
      <w:pStyle w:val="Footer"/>
    </w:pPr>
    <w:sdt>
      <w:sdtPr>
        <w:alias w:val="Title"/>
        <w:tag w:val=""/>
        <w:id w:val="280004402"/>
        <w:placeholder>
          <w:docPart w:val="1EA05CE14F644454936700F72CB2EABB"/>
        </w:placeholder>
        <w:dataBinding w:prefixMappings="xmlns:ns0='http://purl.org/dc/elements/1.1/' xmlns:ns1='http://schemas.openxmlformats.org/package/2006/metadata/core-properties' " w:xpath="/ns1:coreProperties[1]/ns0:title[1]" w:storeItemID="{6C3C8BC8-F283-45AE-878A-BAB7291924A1}"/>
        <w:text/>
      </w:sdtPr>
      <w:sdtEndPr/>
      <w:sdtContent>
        <w:r w:rsidR="001A6A12">
          <w:t>Game design document</w:t>
        </w:r>
      </w:sdtContent>
    </w:sdt>
    <w:r w:rsidR="001A6A12">
      <w:t xml:space="preserve"> - </w:t>
    </w:r>
    <w:sdt>
      <w:sdtPr>
        <w:alias w:val="Date"/>
        <w:tag w:val=""/>
        <w:id w:val="-1976370188"/>
        <w:placeholder>
          <w:docPart w:val="42EA0E784CC6479EA800E4EE73767464"/>
        </w:placeholder>
        <w:dataBinding w:prefixMappings="xmlns:ns0='http://schemas.microsoft.com/office/2006/coverPageProps' " w:xpath="/ns0:CoverPageProperties[1]/ns0:PublishDate[1]" w:storeItemID="{55AF091B-3C7A-41E3-B477-F2FDAA23CFDA}"/>
        <w:date w:fullDate="2017-02-15T00:00:00Z">
          <w:dateFormat w:val="MMMM yyyy"/>
          <w:lid w:val="en-US"/>
          <w:storeMappedDataAs w:val="dateTime"/>
          <w:calendar w:val="gregorian"/>
        </w:date>
      </w:sdtPr>
      <w:sdtEndPr/>
      <w:sdtContent>
        <w:r w:rsidR="001A6A12">
          <w:t>February 2017</w:t>
        </w:r>
      </w:sdtContent>
    </w:sdt>
    <w:r w:rsidR="001A6A12">
      <w:ptab w:relativeTo="margin" w:alignment="right" w:leader="none"/>
    </w:r>
    <w:r w:rsidR="001A6A12">
      <w:fldChar w:fldCharType="begin"/>
    </w:r>
    <w:r w:rsidR="001A6A12">
      <w:instrText xml:space="preserve"> PAGE   \* MERGEFORMAT </w:instrText>
    </w:r>
    <w:r w:rsidR="001A6A12">
      <w:fldChar w:fldCharType="separate"/>
    </w:r>
    <w:r w:rsidR="002C4F07">
      <w:rPr>
        <w:noProof/>
      </w:rPr>
      <w:t>9</w:t>
    </w:r>
    <w:r w:rsidR="001A6A12">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16DD" w:rsidRDefault="005B16DD">
      <w:pPr>
        <w:spacing w:after="0" w:line="240" w:lineRule="auto"/>
      </w:pPr>
      <w:r>
        <w:separator/>
      </w:r>
    </w:p>
  </w:footnote>
  <w:footnote w:type="continuationSeparator" w:id="0">
    <w:p w:rsidR="005B16DD" w:rsidRDefault="005B16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F0B4A"/>
    <w:multiLevelType w:val="hybridMultilevel"/>
    <w:tmpl w:val="C29448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326C8"/>
    <w:multiLevelType w:val="hybridMultilevel"/>
    <w:tmpl w:val="1340E4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65327"/>
    <w:multiLevelType w:val="hybridMultilevel"/>
    <w:tmpl w:val="817E6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97B61"/>
    <w:multiLevelType w:val="hybridMultilevel"/>
    <w:tmpl w:val="09EA99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11C2F"/>
    <w:multiLevelType w:val="hybridMultilevel"/>
    <w:tmpl w:val="D80A8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B56D7A"/>
    <w:multiLevelType w:val="hybridMultilevel"/>
    <w:tmpl w:val="70D2B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5A0BCB"/>
    <w:multiLevelType w:val="hybridMultilevel"/>
    <w:tmpl w:val="5F4AFB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F7FD3"/>
    <w:multiLevelType w:val="hybridMultilevel"/>
    <w:tmpl w:val="52785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331EC"/>
    <w:multiLevelType w:val="hybridMultilevel"/>
    <w:tmpl w:val="D80A8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050A9D"/>
    <w:multiLevelType w:val="hybridMultilevel"/>
    <w:tmpl w:val="A02C5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A959F2"/>
    <w:multiLevelType w:val="hybridMultilevel"/>
    <w:tmpl w:val="854073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5C6013"/>
    <w:multiLevelType w:val="hybridMultilevel"/>
    <w:tmpl w:val="2C0E6D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BF5BA6"/>
    <w:multiLevelType w:val="hybridMultilevel"/>
    <w:tmpl w:val="C29448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9E54FA"/>
    <w:multiLevelType w:val="hybridMultilevel"/>
    <w:tmpl w:val="F39EAEF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56C8C732">
      <w:start w:val="1"/>
      <w:numFmt w:val="bullet"/>
      <w:lvlText w:val="-"/>
      <w:lvlJc w:val="left"/>
      <w:pPr>
        <w:ind w:left="2160" w:hanging="360"/>
      </w:pPr>
      <w:rPr>
        <w:rFonts w:ascii="Century Gothic" w:eastAsiaTheme="majorEastAsia" w:hAnsi="Century Gothic" w:cstheme="maj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A53B09"/>
    <w:multiLevelType w:val="hybridMultilevel"/>
    <w:tmpl w:val="246C8BD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9F4697C"/>
    <w:multiLevelType w:val="hybridMultilevel"/>
    <w:tmpl w:val="C29448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8"/>
  </w:num>
  <w:num w:numId="4">
    <w:abstractNumId w:val="6"/>
  </w:num>
  <w:num w:numId="5">
    <w:abstractNumId w:val="2"/>
  </w:num>
  <w:num w:numId="6">
    <w:abstractNumId w:val="3"/>
  </w:num>
  <w:num w:numId="7">
    <w:abstractNumId w:val="7"/>
  </w:num>
  <w:num w:numId="8">
    <w:abstractNumId w:val="13"/>
  </w:num>
  <w:num w:numId="9">
    <w:abstractNumId w:val="16"/>
  </w:num>
  <w:num w:numId="10">
    <w:abstractNumId w:val="1"/>
  </w:num>
  <w:num w:numId="11">
    <w:abstractNumId w:val="10"/>
  </w:num>
  <w:num w:numId="12">
    <w:abstractNumId w:val="0"/>
  </w:num>
  <w:num w:numId="13">
    <w:abstractNumId w:val="18"/>
  </w:num>
  <w:num w:numId="14">
    <w:abstractNumId w:val="14"/>
  </w:num>
  <w:num w:numId="15">
    <w:abstractNumId w:val="9"/>
  </w:num>
  <w:num w:numId="16">
    <w:abstractNumId w:val="4"/>
  </w:num>
  <w:num w:numId="17">
    <w:abstractNumId w:val="11"/>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3D2"/>
    <w:rsid w:val="00000C58"/>
    <w:rsid w:val="0005136A"/>
    <w:rsid w:val="00075C5D"/>
    <w:rsid w:val="0009684E"/>
    <w:rsid w:val="000F2EBA"/>
    <w:rsid w:val="000F480F"/>
    <w:rsid w:val="000F707B"/>
    <w:rsid w:val="00173EAD"/>
    <w:rsid w:val="00175630"/>
    <w:rsid w:val="00181956"/>
    <w:rsid w:val="0019264F"/>
    <w:rsid w:val="001A0889"/>
    <w:rsid w:val="001A6A12"/>
    <w:rsid w:val="0024233A"/>
    <w:rsid w:val="00270CBC"/>
    <w:rsid w:val="002B3EBE"/>
    <w:rsid w:val="002C078B"/>
    <w:rsid w:val="002C4F07"/>
    <w:rsid w:val="002E0017"/>
    <w:rsid w:val="002F2A6A"/>
    <w:rsid w:val="004160D7"/>
    <w:rsid w:val="00432551"/>
    <w:rsid w:val="004355E1"/>
    <w:rsid w:val="0044404C"/>
    <w:rsid w:val="004869D6"/>
    <w:rsid w:val="00563A76"/>
    <w:rsid w:val="005668D3"/>
    <w:rsid w:val="00585FCF"/>
    <w:rsid w:val="005B16DD"/>
    <w:rsid w:val="006852B8"/>
    <w:rsid w:val="00690142"/>
    <w:rsid w:val="006B0AB2"/>
    <w:rsid w:val="007029F2"/>
    <w:rsid w:val="007503D2"/>
    <w:rsid w:val="007E00F5"/>
    <w:rsid w:val="007E5703"/>
    <w:rsid w:val="008167CB"/>
    <w:rsid w:val="00904894"/>
    <w:rsid w:val="0095656B"/>
    <w:rsid w:val="009A1FC2"/>
    <w:rsid w:val="00A332E0"/>
    <w:rsid w:val="00A633AF"/>
    <w:rsid w:val="00A63C13"/>
    <w:rsid w:val="00A80F4B"/>
    <w:rsid w:val="00A83528"/>
    <w:rsid w:val="00AB64A2"/>
    <w:rsid w:val="00B12508"/>
    <w:rsid w:val="00B54B96"/>
    <w:rsid w:val="00B70FF5"/>
    <w:rsid w:val="00BB6622"/>
    <w:rsid w:val="00BC1559"/>
    <w:rsid w:val="00C74FBB"/>
    <w:rsid w:val="00C75C0E"/>
    <w:rsid w:val="00DE4353"/>
    <w:rsid w:val="00E0242F"/>
    <w:rsid w:val="00E62B9F"/>
    <w:rsid w:val="00E72435"/>
    <w:rsid w:val="00E9576B"/>
    <w:rsid w:val="00F741C8"/>
    <w:rsid w:val="00FA58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D7A3B1"/>
  <w15:chartTrackingRefBased/>
  <w15:docId w15:val="{7935FAD6-83DB-4860-9137-4131F7AAA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05136A"/>
    <w:pPr>
      <w:keepNext/>
      <w:keepLines/>
      <w:spacing w:before="40" w:after="0"/>
      <w:outlineLvl w:val="4"/>
    </w:pPr>
    <w:rPr>
      <w:rFonts w:asciiTheme="majorHAnsi" w:eastAsiaTheme="majorEastAsia" w:hAnsiTheme="majorHAnsi" w:cstheme="majorBidi"/>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rsid w:val="00A332E0"/>
    <w:pPr>
      <w:tabs>
        <w:tab w:val="right" w:leader="dot" w:pos="9350"/>
      </w:tabs>
      <w:spacing w:after="100" w:line="240" w:lineRule="auto"/>
      <w:ind w:left="720" w:right="3240"/>
    </w:pPr>
    <w:rPr>
      <w:noProof/>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8167CB"/>
    <w:pPr>
      <w:ind w:left="720"/>
      <w:contextualSpacing/>
    </w:pPr>
  </w:style>
  <w:style w:type="character" w:customStyle="1" w:styleId="Heading5Char">
    <w:name w:val="Heading 5 Char"/>
    <w:basedOn w:val="DefaultParagraphFont"/>
    <w:link w:val="Heading5"/>
    <w:uiPriority w:val="9"/>
    <w:rsid w:val="0005136A"/>
    <w:rPr>
      <w:rFonts w:asciiTheme="majorHAnsi" w:eastAsiaTheme="majorEastAsia" w:hAnsiTheme="majorHAnsi" w:cstheme="majorBidi"/>
      <w:color w:val="DF1010"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0.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nny\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9D2AF04C46A491598E824249F23728D"/>
        <w:category>
          <w:name w:val="General"/>
          <w:gallery w:val="placeholder"/>
        </w:category>
        <w:types>
          <w:type w:val="bbPlcHdr"/>
        </w:types>
        <w:behaviors>
          <w:behavior w:val="content"/>
        </w:behaviors>
        <w:guid w:val="{EB1018E6-BA83-47C7-B230-61A21664862D}"/>
      </w:docPartPr>
      <w:docPartBody>
        <w:p w:rsidR="00950FAF" w:rsidRDefault="006C21E1">
          <w:pPr>
            <w:pStyle w:val="69D2AF04C46A491598E824249F23728D"/>
          </w:pPr>
          <w:r>
            <w:rPr>
              <w:rStyle w:val="PlaceholderText"/>
            </w:rPr>
            <w:t>Click here to enter text.</w:t>
          </w:r>
        </w:p>
      </w:docPartBody>
    </w:docPart>
    <w:docPart>
      <w:docPartPr>
        <w:name w:val="8364596D6FC144C5B2BC93C272F48F6F"/>
        <w:category>
          <w:name w:val="General"/>
          <w:gallery w:val="placeholder"/>
        </w:category>
        <w:types>
          <w:type w:val="bbPlcHdr"/>
        </w:types>
        <w:behaviors>
          <w:behavior w:val="content"/>
        </w:behaviors>
        <w:guid w:val="{2396BB82-1905-4F48-B415-6B0B1E6DD96A}"/>
      </w:docPartPr>
      <w:docPartBody>
        <w:p w:rsidR="00950FAF" w:rsidRDefault="006C21E1">
          <w:pPr>
            <w:pStyle w:val="8364596D6FC144C5B2BC93C272F48F6F"/>
          </w:pPr>
          <w:r>
            <w:t>[Street Address]</w:t>
          </w:r>
          <w:r>
            <w:br/>
            <w:t>[City, ST ZIP Code]</w:t>
          </w:r>
        </w:p>
      </w:docPartBody>
    </w:docPart>
    <w:docPart>
      <w:docPartPr>
        <w:name w:val="B2ABAADFC4744BD1AAD7A5958B0CD76F"/>
        <w:category>
          <w:name w:val="General"/>
          <w:gallery w:val="placeholder"/>
        </w:category>
        <w:types>
          <w:type w:val="bbPlcHdr"/>
        </w:types>
        <w:behaviors>
          <w:behavior w:val="content"/>
        </w:behaviors>
        <w:guid w:val="{9AC1DFF8-A36A-4113-B39B-56A5EC693E92}"/>
      </w:docPartPr>
      <w:docPartBody>
        <w:p w:rsidR="00950FAF" w:rsidRDefault="006C21E1">
          <w:pPr>
            <w:pStyle w:val="B2ABAADFC4744BD1AAD7A5958B0CD76F"/>
          </w:pPr>
          <w:r>
            <w:t>[Email]</w:t>
          </w:r>
        </w:p>
      </w:docPartBody>
    </w:docPart>
    <w:docPart>
      <w:docPartPr>
        <w:name w:val="B845192693874756A6E4E75675B3A000"/>
        <w:category>
          <w:name w:val="General"/>
          <w:gallery w:val="placeholder"/>
        </w:category>
        <w:types>
          <w:type w:val="bbPlcHdr"/>
        </w:types>
        <w:behaviors>
          <w:behavior w:val="content"/>
        </w:behaviors>
        <w:guid w:val="{61C76772-9551-49A5-B6DD-D48A6320A1DD}"/>
      </w:docPartPr>
      <w:docPartBody>
        <w:p w:rsidR="00950FAF" w:rsidRDefault="006C21E1">
          <w:pPr>
            <w:pStyle w:val="B845192693874756A6E4E75675B3A000"/>
          </w:pPr>
          <w:r>
            <w:t>[Web address]</w:t>
          </w:r>
        </w:p>
      </w:docPartBody>
    </w:docPart>
    <w:docPart>
      <w:docPartPr>
        <w:name w:val="1EA05CE14F644454936700F72CB2EABB"/>
        <w:category>
          <w:name w:val="General"/>
          <w:gallery w:val="placeholder"/>
        </w:category>
        <w:types>
          <w:type w:val="bbPlcHdr"/>
        </w:types>
        <w:behaviors>
          <w:behavior w:val="content"/>
        </w:behaviors>
        <w:guid w:val="{51AB08D5-8474-4853-B97D-1B38DC5A4165}"/>
      </w:docPartPr>
      <w:docPartBody>
        <w:p w:rsidR="00950FAF" w:rsidRDefault="006C21E1">
          <w:pPr>
            <w:pStyle w:val="1EA05CE14F644454936700F72CB2EABB"/>
          </w:pPr>
          <w:r>
            <w:t>[Business Plan Title]</w:t>
          </w:r>
        </w:p>
      </w:docPartBody>
    </w:docPart>
    <w:docPart>
      <w:docPartPr>
        <w:name w:val="42EA0E784CC6479EA800E4EE73767464"/>
        <w:category>
          <w:name w:val="General"/>
          <w:gallery w:val="placeholder"/>
        </w:category>
        <w:types>
          <w:type w:val="bbPlcHdr"/>
        </w:types>
        <w:behaviors>
          <w:behavior w:val="content"/>
        </w:behaviors>
        <w:guid w:val="{7DE1115C-7770-4E4F-A09D-42E70A847ADE}"/>
      </w:docPartPr>
      <w:docPartBody>
        <w:p w:rsidR="00950FAF" w:rsidRDefault="006C21E1">
          <w:pPr>
            <w:pStyle w:val="42EA0E784CC6479EA800E4EE73767464"/>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FAF"/>
    <w:rsid w:val="00422461"/>
    <w:rsid w:val="006C21E1"/>
    <w:rsid w:val="00950FAF"/>
    <w:rsid w:val="00A65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69D2AF04C46A491598E824249F23728D">
    <w:name w:val="69D2AF04C46A491598E824249F23728D"/>
  </w:style>
  <w:style w:type="paragraph" w:customStyle="1" w:styleId="591D1307CCB74FC4B4CA8A2592988BFD">
    <w:name w:val="591D1307CCB74FC4B4CA8A2592988BFD"/>
  </w:style>
  <w:style w:type="paragraph" w:customStyle="1" w:styleId="5876532E6AD54F3096DCE51E52523E3C">
    <w:name w:val="5876532E6AD54F3096DCE51E52523E3C"/>
  </w:style>
  <w:style w:type="paragraph" w:customStyle="1" w:styleId="8364596D6FC144C5B2BC93C272F48F6F">
    <w:name w:val="8364596D6FC144C5B2BC93C272F48F6F"/>
  </w:style>
  <w:style w:type="paragraph" w:customStyle="1" w:styleId="9D053797DE8349628C739628A7C3C825">
    <w:name w:val="9D053797DE8349628C739628A7C3C825"/>
  </w:style>
  <w:style w:type="paragraph" w:customStyle="1" w:styleId="50A5C234482446A99C26C8276CBFFBEA">
    <w:name w:val="50A5C234482446A99C26C8276CBFFBEA"/>
  </w:style>
  <w:style w:type="paragraph" w:customStyle="1" w:styleId="B2ABAADFC4744BD1AAD7A5958B0CD76F">
    <w:name w:val="B2ABAADFC4744BD1AAD7A5958B0CD76F"/>
  </w:style>
  <w:style w:type="paragraph" w:customStyle="1" w:styleId="B845192693874756A6E4E75675B3A000">
    <w:name w:val="B845192693874756A6E4E75675B3A000"/>
  </w:style>
  <w:style w:type="paragraph" w:customStyle="1" w:styleId="1EA05CE14F644454936700F72CB2EABB">
    <w:name w:val="1EA05CE14F644454936700F72CB2EABB"/>
  </w:style>
  <w:style w:type="paragraph" w:customStyle="1" w:styleId="42EA0E784CC6479EA800E4EE73767464">
    <w:name w:val="42EA0E784CC6479EA800E4EE737674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2017-02-15T00:00:00</PublishDate>
  <Abstract/>
  <CompanyAddress>Video Game 
Team: </CompanyAddress>
  <CompanyPhone/>
  <CompanyFax/>
  <CompanyEmail>Game Art Designer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3C2E6A0-51AC-4ED8-923B-55121F18D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11502</TotalTime>
  <Pages>10</Pages>
  <Words>1225</Words>
  <Characters>6988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Game design document</vt:lpstr>
    </vt:vector>
  </TitlesOfParts>
  <Company/>
  <LinksUpToDate>false</LinksUpToDate>
  <CharactersWithSpaces>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Game Design Document</dc:subject>
  <dc:creator>Jenny</dc:creator>
  <cp:keywords/>
  <dc:description/>
  <cp:lastModifiedBy>Jenny</cp:lastModifiedBy>
  <cp:revision>13</cp:revision>
  <dcterms:created xsi:type="dcterms:W3CDTF">2017-02-15T14:31:00Z</dcterms:created>
  <dcterms:modified xsi:type="dcterms:W3CDTF">2017-02-27T15:44:00Z</dcterms:modified>
  <cp:contentStatus>Ricky Strawter</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